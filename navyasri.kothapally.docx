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25D0C" w14:textId="73731D0A" w:rsidR="00743F52" w:rsidRPr="00080403" w:rsidRDefault="002621EF" w:rsidP="00A5730C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NAVYASRI KOTHAPALLY</w:t>
      </w:r>
    </w:p>
    <w:p w14:paraId="3DC8695B" w14:textId="77777777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 xml:space="preserve"> </w:t>
      </w:r>
    </w:p>
    <w:p w14:paraId="4C7E9349" w14:textId="77777777" w:rsidR="00743F52" w:rsidRPr="00F238FE" w:rsidRDefault="005F7811" w:rsidP="00A5730C">
      <w:pPr>
        <w:rPr>
          <w:rFonts w:ascii="Calibri" w:hAnsi="Calibri" w:cs="Calibri"/>
          <w:b/>
          <w:bCs/>
        </w:rPr>
      </w:pPr>
      <w:r w:rsidRPr="00F238FE">
        <w:rPr>
          <w:rFonts w:ascii="Calibri" w:hAnsi="Calibri" w:cs="Calibri"/>
          <w:b/>
          <w:bCs/>
        </w:rPr>
        <w:t xml:space="preserve"> </w:t>
      </w:r>
    </w:p>
    <w:p w14:paraId="26692750" w14:textId="087C1994" w:rsidR="006F7D19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  <w:b/>
          <w:bCs/>
        </w:rPr>
        <w:t>E-Mail:</w:t>
      </w:r>
      <w:r w:rsidR="00A5730C" w:rsidRPr="00F238FE">
        <w:rPr>
          <w:rFonts w:ascii="Calibri" w:hAnsi="Calibri" w:cs="Calibri"/>
        </w:rPr>
        <w:t xml:space="preserve"> </w:t>
      </w:r>
      <w:hyperlink r:id="rId8" w:history="1">
        <w:r w:rsidR="002621EF" w:rsidRPr="00F4058D">
          <w:rPr>
            <w:rStyle w:val="Hyperlink"/>
            <w:rFonts w:ascii="Calibri" w:hAnsi="Calibri" w:cs="Calibri"/>
          </w:rPr>
          <w:t>navyasrikothapally@gmail.com</w:t>
        </w:r>
      </w:hyperlink>
    </w:p>
    <w:p w14:paraId="2BBFCFC8" w14:textId="37C12788" w:rsidR="00743F52" w:rsidRPr="00F238FE" w:rsidRDefault="005F7811" w:rsidP="00A5730C">
      <w:pPr>
        <w:pBdr>
          <w:bottom w:val="single" w:sz="6" w:space="1" w:color="auto"/>
        </w:pBdr>
        <w:rPr>
          <w:rFonts w:ascii="Calibri" w:hAnsi="Calibri" w:cs="Calibri"/>
        </w:rPr>
      </w:pPr>
      <w:r w:rsidRPr="00F238FE">
        <w:rPr>
          <w:rFonts w:ascii="Calibri" w:hAnsi="Calibri" w:cs="Calibri"/>
          <w:b/>
          <w:bCs/>
        </w:rPr>
        <w:t xml:space="preserve">Mobile: </w:t>
      </w:r>
      <w:r w:rsidRPr="00F238FE">
        <w:rPr>
          <w:rFonts w:ascii="Calibri" w:hAnsi="Calibri" w:cs="Calibri"/>
        </w:rPr>
        <w:t>+91-</w:t>
      </w:r>
      <w:r w:rsidR="002621EF">
        <w:rPr>
          <w:rFonts w:ascii="Calibri" w:hAnsi="Calibri" w:cs="Calibri"/>
        </w:rPr>
        <w:t>8885270018</w:t>
      </w:r>
    </w:p>
    <w:p w14:paraId="7892FD8D" w14:textId="77777777" w:rsidR="00743F52" w:rsidRPr="00F238FE" w:rsidRDefault="00743F52" w:rsidP="00A5730C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812C6" w:rsidRPr="00C50CB4" w14:paraId="77EBC82D" w14:textId="77777777" w:rsidTr="00C50CB4">
        <w:tc>
          <w:tcPr>
            <w:tcW w:w="9855" w:type="dxa"/>
            <w:shd w:val="clear" w:color="auto" w:fill="F2F2F2"/>
          </w:tcPr>
          <w:p w14:paraId="3A15F885" w14:textId="77777777" w:rsidR="00C812C6" w:rsidRPr="00C50CB4" w:rsidRDefault="00C812C6" w:rsidP="00C50CB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0CB4">
              <w:rPr>
                <w:rFonts w:ascii="Calibri" w:hAnsi="Calibri" w:cs="Calibri"/>
                <w:b/>
                <w:bCs/>
                <w:sz w:val="28"/>
                <w:szCs w:val="28"/>
              </w:rPr>
              <w:t>Career Objective</w:t>
            </w:r>
          </w:p>
        </w:tc>
      </w:tr>
    </w:tbl>
    <w:p w14:paraId="2B6B5997" w14:textId="77777777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 </w:t>
      </w:r>
    </w:p>
    <w:p w14:paraId="5058B76B" w14:textId="56A49FDC" w:rsidR="00A5730C" w:rsidRPr="00F238FE" w:rsidRDefault="002621EF" w:rsidP="00F172F1">
      <w:pPr>
        <w:rPr>
          <w:rFonts w:ascii="Calibri" w:hAnsi="Calibri" w:cs="Calibri"/>
        </w:rPr>
      </w:pPr>
      <w:r>
        <w:rPr>
          <w:rFonts w:ascii="Calibri" w:hAnsi="Calibri" w:cs="Calibri"/>
        </w:rPr>
        <w:t>Seeking a challenging career in an esteemed organization whi</w:t>
      </w:r>
      <w:r w:rsidR="00F172F1">
        <w:rPr>
          <w:rFonts w:ascii="Calibri" w:hAnsi="Calibri" w:cs="Calibri"/>
        </w:rPr>
        <w:t xml:space="preserve">ch provide me an opportunity to </w:t>
      </w:r>
      <w:r>
        <w:rPr>
          <w:rFonts w:ascii="Calibri" w:hAnsi="Calibri" w:cs="Calibri"/>
        </w:rPr>
        <w:t>enhance my skills reaching the goals of the organization with the best utilization of my abilities.</w:t>
      </w:r>
    </w:p>
    <w:p w14:paraId="76815B3C" w14:textId="77777777" w:rsidR="00A5730C" w:rsidRPr="00F238FE" w:rsidRDefault="00A5730C" w:rsidP="00A5730C">
      <w:pPr>
        <w:rPr>
          <w:rFonts w:ascii="Calibri" w:hAnsi="Calibri" w:cs="Calibri"/>
        </w:rPr>
      </w:pPr>
    </w:p>
    <w:p w14:paraId="0C74E915" w14:textId="77777777" w:rsidR="00A5730C" w:rsidRPr="00F238FE" w:rsidRDefault="00A5730C" w:rsidP="00A5730C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812C6" w:rsidRPr="00C50CB4" w14:paraId="3BC6E1BA" w14:textId="77777777" w:rsidTr="00C50CB4">
        <w:tc>
          <w:tcPr>
            <w:tcW w:w="9855" w:type="dxa"/>
            <w:shd w:val="clear" w:color="auto" w:fill="F2F2F2"/>
          </w:tcPr>
          <w:p w14:paraId="7C1E91A8" w14:textId="77777777" w:rsidR="00C812C6" w:rsidRPr="00C50CB4" w:rsidRDefault="00C812C6" w:rsidP="00C50CB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0CB4">
              <w:rPr>
                <w:rFonts w:ascii="Calibri" w:hAnsi="Calibri" w:cs="Calibri"/>
                <w:b/>
                <w:bCs/>
                <w:sz w:val="28"/>
                <w:szCs w:val="28"/>
              </w:rPr>
              <w:t>Educational Qualifications</w:t>
            </w:r>
          </w:p>
        </w:tc>
      </w:tr>
    </w:tbl>
    <w:p w14:paraId="57CE749C" w14:textId="77777777" w:rsidR="00743F52" w:rsidRDefault="00743F52" w:rsidP="00A5730C">
      <w:pPr>
        <w:rPr>
          <w:rFonts w:ascii="Calibri" w:hAnsi="Calibri" w:cs="Calibri"/>
          <w:b/>
          <w:bCs/>
          <w:u w:val="single"/>
        </w:rPr>
      </w:pPr>
    </w:p>
    <w:p w14:paraId="265C6EEC" w14:textId="77777777" w:rsidR="002969B8" w:rsidRDefault="002969B8" w:rsidP="00A5730C">
      <w:pPr>
        <w:rPr>
          <w:rFonts w:ascii="Calibri" w:hAnsi="Calibri" w:cs="Calibri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0"/>
        <w:gridCol w:w="2403"/>
        <w:gridCol w:w="2419"/>
        <w:gridCol w:w="2367"/>
      </w:tblGrid>
      <w:tr w:rsidR="005A1488" w:rsidRPr="00C50CB4" w14:paraId="25CCE4CB" w14:textId="77777777" w:rsidTr="00C50CB4">
        <w:trPr>
          <w:trHeight w:val="421"/>
        </w:trPr>
        <w:tc>
          <w:tcPr>
            <w:tcW w:w="2463" w:type="dxa"/>
            <w:shd w:val="clear" w:color="auto" w:fill="auto"/>
          </w:tcPr>
          <w:p w14:paraId="43181CF1" w14:textId="77777777" w:rsidR="002969B8" w:rsidRPr="00C50CB4" w:rsidRDefault="002969B8" w:rsidP="00C50CB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50CB4">
              <w:rPr>
                <w:rFonts w:ascii="Calibri" w:hAnsi="Calibri" w:cs="Calibri"/>
                <w:b/>
                <w:bCs/>
              </w:rPr>
              <w:t>Name of Course</w:t>
            </w:r>
          </w:p>
        </w:tc>
        <w:tc>
          <w:tcPr>
            <w:tcW w:w="2464" w:type="dxa"/>
            <w:shd w:val="clear" w:color="auto" w:fill="auto"/>
          </w:tcPr>
          <w:p w14:paraId="0F1B0ECA" w14:textId="77777777" w:rsidR="002969B8" w:rsidRPr="00C50CB4" w:rsidRDefault="002969B8" w:rsidP="00C50CB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50CB4">
              <w:rPr>
                <w:rFonts w:ascii="Calibri" w:hAnsi="Calibri" w:cs="Calibri"/>
                <w:b/>
                <w:bCs/>
              </w:rPr>
              <w:t>Name of Institute</w:t>
            </w:r>
          </w:p>
        </w:tc>
        <w:tc>
          <w:tcPr>
            <w:tcW w:w="2464" w:type="dxa"/>
            <w:shd w:val="clear" w:color="auto" w:fill="auto"/>
          </w:tcPr>
          <w:p w14:paraId="1C130891" w14:textId="4D16476B" w:rsidR="002969B8" w:rsidRPr="00C50CB4" w:rsidRDefault="002969B8" w:rsidP="00C50CB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50CB4">
              <w:rPr>
                <w:rFonts w:ascii="Calibri" w:hAnsi="Calibri" w:cs="Calibri"/>
                <w:b/>
                <w:bCs/>
              </w:rPr>
              <w:t>Percentage</w:t>
            </w:r>
            <w:r w:rsidR="005A1488">
              <w:rPr>
                <w:rFonts w:ascii="Calibri" w:hAnsi="Calibri" w:cs="Calibri"/>
                <w:b/>
                <w:bCs/>
              </w:rPr>
              <w:t>(%)</w:t>
            </w:r>
          </w:p>
        </w:tc>
        <w:tc>
          <w:tcPr>
            <w:tcW w:w="2464" w:type="dxa"/>
            <w:shd w:val="clear" w:color="auto" w:fill="auto"/>
          </w:tcPr>
          <w:p w14:paraId="213C6A76" w14:textId="44AADB5C" w:rsidR="002969B8" w:rsidRPr="00C50CB4" w:rsidRDefault="00F172F1" w:rsidP="00F172F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</w:t>
            </w:r>
            <w:r w:rsidR="002969B8" w:rsidRPr="00C50CB4">
              <w:rPr>
                <w:rFonts w:ascii="Calibri" w:hAnsi="Calibri" w:cs="Calibri"/>
                <w:b/>
                <w:bCs/>
              </w:rPr>
              <w:t>Term</w:t>
            </w:r>
          </w:p>
        </w:tc>
      </w:tr>
      <w:tr w:rsidR="005A1488" w:rsidRPr="00C50CB4" w14:paraId="11F74BA8" w14:textId="77777777" w:rsidTr="002621EF">
        <w:trPr>
          <w:trHeight w:val="732"/>
        </w:trPr>
        <w:tc>
          <w:tcPr>
            <w:tcW w:w="2463" w:type="dxa"/>
            <w:shd w:val="clear" w:color="auto" w:fill="auto"/>
          </w:tcPr>
          <w:p w14:paraId="407214DD" w14:textId="1CB27EB2" w:rsidR="002969B8" w:rsidRPr="00C50CB4" w:rsidRDefault="002621EF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M.E(industrial drives and control)</w:t>
            </w:r>
          </w:p>
        </w:tc>
        <w:tc>
          <w:tcPr>
            <w:tcW w:w="2464" w:type="dxa"/>
            <w:shd w:val="clear" w:color="auto" w:fill="auto"/>
          </w:tcPr>
          <w:p w14:paraId="7397494F" w14:textId="4243F00E" w:rsidR="002969B8" w:rsidRPr="00C50CB4" w:rsidRDefault="002621EF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Osmania University</w:t>
            </w:r>
          </w:p>
        </w:tc>
        <w:tc>
          <w:tcPr>
            <w:tcW w:w="2464" w:type="dxa"/>
            <w:shd w:val="clear" w:color="auto" w:fill="auto"/>
          </w:tcPr>
          <w:p w14:paraId="0DE4528A" w14:textId="3815CA6E" w:rsidR="002969B8" w:rsidRPr="00C50CB4" w:rsidRDefault="00576CCC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</w:t>
            </w:r>
          </w:p>
        </w:tc>
        <w:tc>
          <w:tcPr>
            <w:tcW w:w="2464" w:type="dxa"/>
            <w:shd w:val="clear" w:color="auto" w:fill="auto"/>
          </w:tcPr>
          <w:p w14:paraId="0B3F2EE9" w14:textId="04BC2700" w:rsidR="002969B8" w:rsidRPr="00C50CB4" w:rsidRDefault="002621EF" w:rsidP="008430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</w:t>
            </w:r>
            <w:r w:rsidR="00843052">
              <w:rPr>
                <w:rFonts w:ascii="Calibri" w:hAnsi="Calibri" w:cs="Calibri"/>
              </w:rPr>
              <w:t>2020</w:t>
            </w:r>
          </w:p>
        </w:tc>
      </w:tr>
      <w:tr w:rsidR="005A1488" w:rsidRPr="00C50CB4" w14:paraId="380A1147" w14:textId="77777777" w:rsidTr="00C50CB4">
        <w:tc>
          <w:tcPr>
            <w:tcW w:w="2463" w:type="dxa"/>
            <w:shd w:val="clear" w:color="auto" w:fill="auto"/>
          </w:tcPr>
          <w:p w14:paraId="571E298C" w14:textId="486F19E5" w:rsidR="002969B8" w:rsidRPr="00C50CB4" w:rsidRDefault="002621EF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B.Tech(EEE)</w:t>
            </w:r>
          </w:p>
        </w:tc>
        <w:tc>
          <w:tcPr>
            <w:tcW w:w="2464" w:type="dxa"/>
            <w:shd w:val="clear" w:color="auto" w:fill="auto"/>
          </w:tcPr>
          <w:p w14:paraId="3B2CBE92" w14:textId="43386A06" w:rsidR="002969B8" w:rsidRPr="00C50CB4" w:rsidRDefault="002621EF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Kakatiya University college of engineering </w:t>
            </w:r>
          </w:p>
        </w:tc>
        <w:tc>
          <w:tcPr>
            <w:tcW w:w="2464" w:type="dxa"/>
            <w:shd w:val="clear" w:color="auto" w:fill="auto"/>
          </w:tcPr>
          <w:p w14:paraId="3E97B14B" w14:textId="7DA45459" w:rsidR="002969B8" w:rsidRPr="00C50CB4" w:rsidRDefault="002969B8" w:rsidP="00C50CB4">
            <w:pPr>
              <w:jc w:val="center"/>
              <w:rPr>
                <w:rFonts w:ascii="Calibri" w:hAnsi="Calibri" w:cs="Calibri"/>
              </w:rPr>
            </w:pPr>
            <w:r w:rsidRPr="00C50CB4">
              <w:rPr>
                <w:rFonts w:ascii="Calibri" w:hAnsi="Calibri" w:cs="Calibri"/>
              </w:rPr>
              <w:t>8</w:t>
            </w:r>
            <w:r w:rsidR="002621EF">
              <w:rPr>
                <w:rFonts w:ascii="Calibri" w:hAnsi="Calibri" w:cs="Calibri"/>
              </w:rPr>
              <w:t>5</w:t>
            </w:r>
          </w:p>
        </w:tc>
        <w:tc>
          <w:tcPr>
            <w:tcW w:w="2464" w:type="dxa"/>
            <w:shd w:val="clear" w:color="auto" w:fill="auto"/>
          </w:tcPr>
          <w:p w14:paraId="5C79644F" w14:textId="3CA89289" w:rsidR="002969B8" w:rsidRPr="00C50CB4" w:rsidRDefault="00843052" w:rsidP="008430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</w:t>
            </w:r>
            <w:r w:rsidR="002621EF">
              <w:rPr>
                <w:rFonts w:ascii="Calibri" w:hAnsi="Calibri" w:cs="Calibri"/>
              </w:rPr>
              <w:t xml:space="preserve">  2017</w:t>
            </w:r>
          </w:p>
        </w:tc>
      </w:tr>
      <w:tr w:rsidR="005A1488" w:rsidRPr="00C50CB4" w14:paraId="3BF258C0" w14:textId="77777777" w:rsidTr="00C50CB4">
        <w:tc>
          <w:tcPr>
            <w:tcW w:w="2463" w:type="dxa"/>
            <w:shd w:val="clear" w:color="auto" w:fill="auto"/>
          </w:tcPr>
          <w:p w14:paraId="75459DD1" w14:textId="4E968D28" w:rsidR="002969B8" w:rsidRPr="00C50CB4" w:rsidRDefault="002621EF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Intermediate</w:t>
            </w:r>
            <w:r w:rsidR="005A1488">
              <w:rPr>
                <w:rFonts w:ascii="Calibri" w:hAnsi="Calibri" w:cs="Calibri"/>
              </w:rPr>
              <w:t>(Class XII)</w:t>
            </w:r>
          </w:p>
        </w:tc>
        <w:tc>
          <w:tcPr>
            <w:tcW w:w="2464" w:type="dxa"/>
            <w:shd w:val="clear" w:color="auto" w:fill="auto"/>
          </w:tcPr>
          <w:p w14:paraId="405AD87A" w14:textId="55806F21" w:rsidR="002969B8" w:rsidRDefault="005A1488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Shanthi Junior College</w:t>
            </w:r>
          </w:p>
          <w:p w14:paraId="0AC450A4" w14:textId="1159E2B4" w:rsidR="005A1488" w:rsidRPr="00C50CB4" w:rsidRDefault="005A1488" w:rsidP="00C50C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464" w:type="dxa"/>
            <w:shd w:val="clear" w:color="auto" w:fill="auto"/>
          </w:tcPr>
          <w:p w14:paraId="285664D8" w14:textId="49FCE7BE" w:rsidR="002969B8" w:rsidRPr="00C50CB4" w:rsidRDefault="005A1488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96.6</w:t>
            </w:r>
          </w:p>
        </w:tc>
        <w:tc>
          <w:tcPr>
            <w:tcW w:w="2464" w:type="dxa"/>
            <w:shd w:val="clear" w:color="auto" w:fill="auto"/>
          </w:tcPr>
          <w:p w14:paraId="15676DF7" w14:textId="7736E4A2" w:rsidR="002969B8" w:rsidRPr="00C50CB4" w:rsidRDefault="00843052" w:rsidP="008430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</w:t>
            </w:r>
            <w:r w:rsidR="005A1488">
              <w:rPr>
                <w:rFonts w:ascii="Calibri" w:hAnsi="Calibri" w:cs="Calibri"/>
              </w:rPr>
              <w:t xml:space="preserve">  2013</w:t>
            </w:r>
          </w:p>
        </w:tc>
      </w:tr>
      <w:tr w:rsidR="005A1488" w:rsidRPr="00C50CB4" w14:paraId="1A9CC652" w14:textId="77777777" w:rsidTr="002621EF">
        <w:trPr>
          <w:trHeight w:val="625"/>
        </w:trPr>
        <w:tc>
          <w:tcPr>
            <w:tcW w:w="2463" w:type="dxa"/>
            <w:shd w:val="clear" w:color="auto" w:fill="auto"/>
          </w:tcPr>
          <w:p w14:paraId="2D35FC9F" w14:textId="343154E5" w:rsidR="002621EF" w:rsidRPr="00C50CB4" w:rsidRDefault="002621EF" w:rsidP="00C50CB4">
            <w:pPr>
              <w:jc w:val="center"/>
              <w:rPr>
                <w:rFonts w:ascii="Calibri" w:hAnsi="Calibri" w:cs="Calibri"/>
              </w:rPr>
            </w:pPr>
            <w:r w:rsidRPr="00C50CB4">
              <w:rPr>
                <w:rFonts w:ascii="Calibri" w:hAnsi="Calibri" w:cs="Calibri"/>
              </w:rPr>
              <w:t>SSC (Class X)</w:t>
            </w:r>
          </w:p>
        </w:tc>
        <w:tc>
          <w:tcPr>
            <w:tcW w:w="2464" w:type="dxa"/>
            <w:shd w:val="clear" w:color="auto" w:fill="auto"/>
          </w:tcPr>
          <w:p w14:paraId="0B2931BD" w14:textId="40C20C3A" w:rsidR="002621EF" w:rsidRPr="00C50CB4" w:rsidRDefault="005A1488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Sri Viveka Vardini High School</w:t>
            </w:r>
          </w:p>
        </w:tc>
        <w:tc>
          <w:tcPr>
            <w:tcW w:w="2464" w:type="dxa"/>
            <w:shd w:val="clear" w:color="auto" w:fill="auto"/>
          </w:tcPr>
          <w:p w14:paraId="4665C832" w14:textId="644F35C4" w:rsidR="002621EF" w:rsidRDefault="005A1488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</w:t>
            </w:r>
          </w:p>
        </w:tc>
        <w:tc>
          <w:tcPr>
            <w:tcW w:w="2464" w:type="dxa"/>
            <w:shd w:val="clear" w:color="auto" w:fill="auto"/>
          </w:tcPr>
          <w:p w14:paraId="49BE0A45" w14:textId="7428C051" w:rsidR="002621EF" w:rsidRDefault="005A1488" w:rsidP="008430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2011</w:t>
            </w:r>
          </w:p>
        </w:tc>
      </w:tr>
    </w:tbl>
    <w:p w14:paraId="5B43842E" w14:textId="77777777" w:rsidR="002969B8" w:rsidRPr="00F238FE" w:rsidRDefault="002969B8" w:rsidP="00A5730C">
      <w:pPr>
        <w:rPr>
          <w:rFonts w:ascii="Calibri" w:hAnsi="Calibri" w:cs="Calibri"/>
          <w:b/>
          <w:bCs/>
          <w:u w:val="single"/>
        </w:rPr>
      </w:pPr>
    </w:p>
    <w:p w14:paraId="4832CF06" w14:textId="77777777" w:rsidR="00743F52" w:rsidRPr="00F238FE" w:rsidRDefault="00743F52" w:rsidP="00A5730C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812C6" w:rsidRPr="00C50CB4" w14:paraId="1C2D0509" w14:textId="77777777" w:rsidTr="00C50CB4">
        <w:tc>
          <w:tcPr>
            <w:tcW w:w="9855" w:type="dxa"/>
            <w:shd w:val="clear" w:color="auto" w:fill="F2F2F2"/>
          </w:tcPr>
          <w:p w14:paraId="603CEBC0" w14:textId="787E31BF" w:rsidR="00C812C6" w:rsidRPr="00C50CB4" w:rsidRDefault="00EF50BE" w:rsidP="00C50CB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50CB4">
              <w:rPr>
                <w:rFonts w:ascii="Calibri" w:hAnsi="Calibri" w:cs="Calibri"/>
                <w:b/>
                <w:bCs/>
                <w:sz w:val="28"/>
                <w:szCs w:val="28"/>
              </w:rPr>
              <w:t>Key Skills</w:t>
            </w:r>
            <w:r w:rsidR="008C75E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and Projects</w:t>
            </w:r>
          </w:p>
        </w:tc>
      </w:tr>
    </w:tbl>
    <w:p w14:paraId="0626ED69" w14:textId="77777777" w:rsidR="00F238FE" w:rsidRPr="00F238FE" w:rsidRDefault="00F238FE" w:rsidP="002255B7">
      <w:pPr>
        <w:rPr>
          <w:rFonts w:ascii="Calibri" w:hAnsi="Calibri" w:cs="Calibri"/>
        </w:rPr>
      </w:pPr>
    </w:p>
    <w:p w14:paraId="1E6E7F08" w14:textId="32118233" w:rsidR="002255B7" w:rsidRDefault="008C75E5" w:rsidP="002969B8">
      <w:pPr>
        <w:numPr>
          <w:ilvl w:val="0"/>
          <w:numId w:val="21"/>
        </w:numPr>
        <w:rPr>
          <w:rFonts w:ascii="Calibri" w:hAnsi="Calibri" w:cs="Calibri"/>
        </w:rPr>
      </w:pPr>
      <w:r w:rsidRPr="008C75E5">
        <w:rPr>
          <w:rFonts w:ascii="Calibri" w:hAnsi="Calibri" w:cs="Calibri"/>
          <w:b/>
          <w:bCs/>
        </w:rPr>
        <w:t xml:space="preserve">Technical: </w:t>
      </w:r>
      <w:r w:rsidR="00A541B1" w:rsidRPr="00A541B1">
        <w:rPr>
          <w:rFonts w:ascii="Calibri" w:hAnsi="Calibri" w:cs="Calibri"/>
          <w:bCs/>
        </w:rPr>
        <w:t>Basics of</w:t>
      </w:r>
      <w:r w:rsidR="00A541B1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C-Language</w:t>
      </w:r>
    </w:p>
    <w:p w14:paraId="64BCA795" w14:textId="5C07963C" w:rsidR="00576CCC" w:rsidRDefault="00576CCC" w:rsidP="002969B8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Operating system:</w:t>
      </w:r>
      <w:r>
        <w:rPr>
          <w:rFonts w:ascii="Calibri" w:hAnsi="Calibri" w:cs="Calibri"/>
        </w:rPr>
        <w:t xml:space="preserve"> </w:t>
      </w:r>
      <w:r w:rsidR="00C06AB3">
        <w:rPr>
          <w:rFonts w:ascii="Calibri" w:hAnsi="Calibri" w:cs="Calibri"/>
        </w:rPr>
        <w:t>windows, Linux</w:t>
      </w:r>
    </w:p>
    <w:p w14:paraId="69732812" w14:textId="112F4FE2" w:rsidR="00576CCC" w:rsidRDefault="00C06AB3" w:rsidP="002969B8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Cloud: </w:t>
      </w:r>
      <w:r w:rsidRPr="007020BE">
        <w:rPr>
          <w:rFonts w:ascii="Calibri" w:hAnsi="Calibri" w:cs="Calibri"/>
          <w:bCs/>
        </w:rPr>
        <w:t>Azure</w:t>
      </w:r>
    </w:p>
    <w:p w14:paraId="0D6B9590" w14:textId="21608E15" w:rsidR="000C1E69" w:rsidRPr="000C1E69" w:rsidRDefault="008C75E5" w:rsidP="000C1E69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Project</w:t>
      </w:r>
      <w:r w:rsidR="00A541B1">
        <w:rPr>
          <w:rFonts w:ascii="Calibri" w:hAnsi="Calibri" w:cs="Calibri"/>
          <w:b/>
          <w:bCs/>
        </w:rPr>
        <w:t>1</w:t>
      </w:r>
      <w:r w:rsidR="000C1E69">
        <w:rPr>
          <w:rFonts w:ascii="Calibri" w:hAnsi="Calibri" w:cs="Calibri"/>
          <w:b/>
          <w:bCs/>
        </w:rPr>
        <w:t>:</w:t>
      </w:r>
    </w:p>
    <w:p w14:paraId="008AB100" w14:textId="507620B1" w:rsidR="008C75E5" w:rsidRPr="000C1E69" w:rsidRDefault="008C75E5" w:rsidP="000C1E69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0C1E69">
        <w:rPr>
          <w:rFonts w:ascii="Calibri" w:hAnsi="Calibri" w:cs="Calibri"/>
          <w:b/>
          <w:bCs/>
        </w:rPr>
        <w:t xml:space="preserve">Title: </w:t>
      </w:r>
      <w:r w:rsidR="00A541B1" w:rsidRPr="000C1E69">
        <w:rPr>
          <w:rFonts w:ascii="Calibri" w:hAnsi="Calibri" w:cs="Calibri"/>
        </w:rPr>
        <w:t>Analysis of loss calculation in 3 level neutral point clamped inverter with sinusoidal pulse width</w:t>
      </w:r>
      <w:r w:rsidR="000C1E69">
        <w:rPr>
          <w:rFonts w:ascii="Calibri" w:hAnsi="Calibri" w:cs="Calibri"/>
        </w:rPr>
        <w:t xml:space="preserve"> modulation</w:t>
      </w:r>
    </w:p>
    <w:p w14:paraId="6B5844E3" w14:textId="747E8968" w:rsidR="008C75E5" w:rsidRDefault="00A541B1" w:rsidP="008C75E5">
      <w:pPr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Tools</w:t>
      </w:r>
      <w:r w:rsidR="008C75E5" w:rsidRPr="00EC2BC1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Matlab, Fuji igb</w:t>
      </w:r>
      <w:r w:rsidR="000C1E69">
        <w:rPr>
          <w:rFonts w:ascii="Calibri" w:hAnsi="Calibri" w:cs="Calibri"/>
        </w:rPr>
        <w:t>t loss simulator</w:t>
      </w:r>
    </w:p>
    <w:p w14:paraId="7C1A23C2" w14:textId="53D2C67D" w:rsidR="00A541B1" w:rsidRDefault="008C75E5" w:rsidP="00A541B1">
      <w:pPr>
        <w:numPr>
          <w:ilvl w:val="0"/>
          <w:numId w:val="23"/>
        </w:numPr>
        <w:rPr>
          <w:rFonts w:ascii="Calibri" w:hAnsi="Calibri" w:cs="Calibri"/>
        </w:rPr>
      </w:pPr>
      <w:r w:rsidRPr="00EC2BC1">
        <w:rPr>
          <w:rFonts w:ascii="Calibri" w:hAnsi="Calibri" w:cs="Calibri"/>
          <w:b/>
          <w:bCs/>
        </w:rPr>
        <w:t>Description:</w:t>
      </w:r>
      <w:r w:rsidR="00A541B1">
        <w:rPr>
          <w:rFonts w:ascii="Calibri" w:hAnsi="Calibri" w:cs="Calibri"/>
        </w:rPr>
        <w:t xml:space="preserve"> 3 level neutral point clamped multilevel inverter is simulated in </w:t>
      </w:r>
      <w:r w:rsidR="00C06AB3">
        <w:rPr>
          <w:rFonts w:ascii="Calibri" w:hAnsi="Calibri" w:cs="Calibri"/>
        </w:rPr>
        <w:t>mat lab</w:t>
      </w:r>
      <w:r w:rsidR="00A541B1">
        <w:rPr>
          <w:rFonts w:ascii="Calibri" w:hAnsi="Calibri" w:cs="Calibri"/>
        </w:rPr>
        <w:t xml:space="preserve"> a</w:t>
      </w:r>
      <w:r w:rsidR="000C1E69">
        <w:rPr>
          <w:rFonts w:ascii="Calibri" w:hAnsi="Calibri" w:cs="Calibri"/>
        </w:rPr>
        <w:t>nd output voltages are obtained</w:t>
      </w:r>
    </w:p>
    <w:p w14:paraId="1850A2C4" w14:textId="46C6FCEA" w:rsidR="000C1E69" w:rsidRPr="000C1E69" w:rsidRDefault="000C1E69" w:rsidP="000C1E69">
      <w:pPr>
        <w:numPr>
          <w:ilvl w:val="0"/>
          <w:numId w:val="21"/>
        </w:numPr>
        <w:rPr>
          <w:rFonts w:ascii="Calibri" w:hAnsi="Calibri" w:cs="Calibri"/>
        </w:rPr>
      </w:pPr>
      <w:r w:rsidRPr="000C1E69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Project2:</w:t>
      </w:r>
    </w:p>
    <w:p w14:paraId="688104F4" w14:textId="7634D762" w:rsidR="000C1E69" w:rsidRPr="000C1E69" w:rsidRDefault="000C1E69" w:rsidP="000C1E69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0C1E69">
        <w:rPr>
          <w:rFonts w:ascii="Calibri" w:hAnsi="Calibri" w:cs="Calibri"/>
          <w:b/>
          <w:bCs/>
        </w:rPr>
        <w:t xml:space="preserve">Title: </w:t>
      </w:r>
      <w:r w:rsidRPr="000C1E69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15 level asymmetric cascaded H bridge multilevel inverter with reduced number of switches</w:t>
      </w:r>
    </w:p>
    <w:p w14:paraId="38A7F6FB" w14:textId="70BA449F" w:rsidR="000C1E69" w:rsidRDefault="000C1E69" w:rsidP="000C1E69">
      <w:pPr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Tools</w:t>
      </w:r>
      <w:r w:rsidRPr="00EC2BC1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 w:rsidRPr="000C1E69">
        <w:rPr>
          <w:rFonts w:ascii="Calibri" w:hAnsi="Calibri" w:cs="Calibri"/>
          <w:bCs/>
        </w:rPr>
        <w:t>Simulink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Matlab</w:t>
      </w:r>
    </w:p>
    <w:p w14:paraId="6ECDA3C9" w14:textId="45661EBC" w:rsidR="00A541B1" w:rsidRDefault="000C1E69" w:rsidP="00A541B1">
      <w:pPr>
        <w:numPr>
          <w:ilvl w:val="0"/>
          <w:numId w:val="23"/>
        </w:numPr>
        <w:rPr>
          <w:rFonts w:ascii="Calibri" w:hAnsi="Calibri" w:cs="Calibri"/>
        </w:rPr>
      </w:pPr>
      <w:r w:rsidRPr="00EC2BC1">
        <w:rPr>
          <w:rFonts w:ascii="Calibri" w:hAnsi="Calibri" w:cs="Calibri"/>
          <w:b/>
          <w:bCs/>
        </w:rPr>
        <w:t>Description:</w:t>
      </w:r>
      <w:r>
        <w:rPr>
          <w:rFonts w:ascii="Calibri" w:hAnsi="Calibri" w:cs="Calibri"/>
        </w:rPr>
        <w:t xml:space="preserve"> Multiple dc source cascaded H bridge multilevel inverter is connected in series to increase the number of levels with reduced number of switches</w:t>
      </w:r>
    </w:p>
    <w:p w14:paraId="79B5D953" w14:textId="5B9FF375" w:rsidR="000C1E69" w:rsidRDefault="000C1E69" w:rsidP="000C1E69">
      <w:pPr>
        <w:rPr>
          <w:rFonts w:ascii="Calibri" w:hAnsi="Calibri" w:cs="Calibri"/>
        </w:rPr>
      </w:pPr>
    </w:p>
    <w:p w14:paraId="224BAD8B" w14:textId="77777777" w:rsidR="00F172F1" w:rsidRDefault="00F172F1" w:rsidP="000C1E69">
      <w:pPr>
        <w:rPr>
          <w:rFonts w:ascii="Calibri" w:hAnsi="Calibri" w:cs="Calibri"/>
        </w:rPr>
      </w:pPr>
    </w:p>
    <w:p w14:paraId="63BADBCC" w14:textId="77777777" w:rsidR="000C1E69" w:rsidRPr="000C1E69" w:rsidRDefault="000C1E69" w:rsidP="000C1E69">
      <w:pPr>
        <w:rPr>
          <w:rFonts w:ascii="Calibri" w:hAnsi="Calibri" w:cs="Calibri"/>
        </w:rPr>
      </w:pPr>
    </w:p>
    <w:p w14:paraId="5126828A" w14:textId="77777777" w:rsidR="00EC2BC1" w:rsidRPr="00F238FE" w:rsidRDefault="00EC2BC1" w:rsidP="00EC2BC1">
      <w:pPr>
        <w:ind w:left="2160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812C6" w:rsidRPr="00C50CB4" w14:paraId="6C7E2246" w14:textId="77777777" w:rsidTr="00C50CB4">
        <w:tc>
          <w:tcPr>
            <w:tcW w:w="9855" w:type="dxa"/>
            <w:shd w:val="clear" w:color="auto" w:fill="F2F2F2"/>
          </w:tcPr>
          <w:p w14:paraId="31F704C1" w14:textId="77777777" w:rsidR="00C812C6" w:rsidRPr="00C50CB4" w:rsidRDefault="00EF50BE" w:rsidP="00C50CB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0CB4">
              <w:rPr>
                <w:rFonts w:ascii="Calibri" w:hAnsi="Calibri" w:cs="Calibri"/>
                <w:b/>
                <w:bCs/>
                <w:sz w:val="28"/>
                <w:szCs w:val="28"/>
              </w:rPr>
              <w:t>Key Strengths</w:t>
            </w:r>
          </w:p>
        </w:tc>
      </w:tr>
    </w:tbl>
    <w:p w14:paraId="3DF5C02E" w14:textId="77777777" w:rsidR="00F238FE" w:rsidRPr="00F238FE" w:rsidRDefault="00F238FE" w:rsidP="00A5730C">
      <w:pPr>
        <w:rPr>
          <w:rFonts w:ascii="Calibri" w:hAnsi="Calibri" w:cs="Calibri"/>
        </w:rPr>
      </w:pPr>
    </w:p>
    <w:p w14:paraId="0A37C855" w14:textId="77777777" w:rsidR="000C1E69" w:rsidRDefault="000C1E69" w:rsidP="00930503">
      <w:pPr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Self-motivated</w:t>
      </w:r>
    </w:p>
    <w:p w14:paraId="33D9BD09" w14:textId="6D0D97FD" w:rsidR="00930503" w:rsidRDefault="000C1E69" w:rsidP="000C1E69">
      <w:pPr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Deterministic towards achieving goals</w:t>
      </w:r>
    </w:p>
    <w:p w14:paraId="3D8CC5DD" w14:textId="5EEBE5C0" w:rsidR="000C1E69" w:rsidRPr="000C1E69" w:rsidRDefault="00EA24D1" w:rsidP="000C1E69">
      <w:pPr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Zeal to learn new things and ability to work as an individual and in a team</w:t>
      </w:r>
    </w:p>
    <w:p w14:paraId="4335C614" w14:textId="3B356F65" w:rsidR="00743F52" w:rsidRDefault="005F7811" w:rsidP="00930503">
      <w:pPr>
        <w:numPr>
          <w:ilvl w:val="0"/>
          <w:numId w:val="20"/>
        </w:numPr>
        <w:rPr>
          <w:rFonts w:ascii="Calibri" w:hAnsi="Calibri" w:cs="Calibri"/>
        </w:rPr>
      </w:pPr>
      <w:r w:rsidRPr="00F238FE">
        <w:rPr>
          <w:rFonts w:ascii="Calibri" w:hAnsi="Calibri" w:cs="Calibri"/>
        </w:rPr>
        <w:t xml:space="preserve">Ability to learn new techniques </w:t>
      </w:r>
      <w:r w:rsidR="00930503">
        <w:rPr>
          <w:rFonts w:ascii="Calibri" w:hAnsi="Calibri" w:cs="Calibri"/>
        </w:rPr>
        <w:t>with ease</w:t>
      </w:r>
    </w:p>
    <w:p w14:paraId="0BFF5B73" w14:textId="5E63F184" w:rsidR="00EC2BC1" w:rsidRDefault="00EC2BC1" w:rsidP="00EC2BC1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C2BC1" w14:paraId="112729AA" w14:textId="77777777" w:rsidTr="00EC2BC1">
        <w:tc>
          <w:tcPr>
            <w:tcW w:w="9855" w:type="dxa"/>
            <w:shd w:val="clear" w:color="auto" w:fill="F2F2F2" w:themeFill="background1" w:themeFillShade="F2"/>
          </w:tcPr>
          <w:p w14:paraId="00FD515E" w14:textId="24D0555C" w:rsidR="00EC2BC1" w:rsidRPr="00EC2BC1" w:rsidRDefault="00EC2BC1" w:rsidP="00EC2BC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C2BC1">
              <w:rPr>
                <w:rFonts w:ascii="Calibri" w:hAnsi="Calibri" w:cs="Calibri"/>
                <w:b/>
                <w:bCs/>
                <w:sz w:val="28"/>
                <w:szCs w:val="28"/>
              </w:rPr>
              <w:t>Key Achievements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/Participations</w:t>
            </w:r>
          </w:p>
        </w:tc>
      </w:tr>
    </w:tbl>
    <w:p w14:paraId="00FCD5DF" w14:textId="11FC395E" w:rsidR="00743F52" w:rsidRDefault="00743F52" w:rsidP="00EA24D1">
      <w:pPr>
        <w:rPr>
          <w:rFonts w:ascii="Calibri" w:hAnsi="Calibri" w:cs="Calibri"/>
        </w:rPr>
      </w:pPr>
    </w:p>
    <w:p w14:paraId="4FA2045D" w14:textId="54EA9224" w:rsidR="00EC2BC1" w:rsidRDefault="00EA24D1" w:rsidP="00EC2BC1">
      <w:pPr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Qualified in GATE 2018 with an all India rank of 4933 and Gate score 536 </w:t>
      </w:r>
    </w:p>
    <w:p w14:paraId="0FFC8693" w14:textId="58071A69" w:rsidR="00EC2BC1" w:rsidRDefault="00EA24D1" w:rsidP="00EC2BC1">
      <w:pPr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Got first prize in an essay writing competition held at school level</w:t>
      </w:r>
    </w:p>
    <w:p w14:paraId="238D1745" w14:textId="77777777" w:rsidR="00EB5B0D" w:rsidRDefault="00EB5B0D" w:rsidP="00EB5B0D">
      <w:pPr>
        <w:ind w:left="72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C2BC1" w:rsidRPr="00EC2BC1" w14:paraId="39A6B888" w14:textId="77777777" w:rsidTr="00EC2BC1">
        <w:tc>
          <w:tcPr>
            <w:tcW w:w="9855" w:type="dxa"/>
            <w:shd w:val="clear" w:color="auto" w:fill="F2F2F2" w:themeFill="background1" w:themeFillShade="F2"/>
          </w:tcPr>
          <w:p w14:paraId="358E92E9" w14:textId="054BC270" w:rsidR="00EC2BC1" w:rsidRPr="00EC2BC1" w:rsidRDefault="00EC2BC1" w:rsidP="00A5730C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                                                   </w:t>
            </w:r>
            <w:r w:rsidRPr="00EC2BC1">
              <w:rPr>
                <w:rFonts w:ascii="Calibri" w:hAnsi="Calibri" w:cs="Calibri"/>
                <w:b/>
                <w:bCs/>
                <w:sz w:val="28"/>
                <w:szCs w:val="28"/>
              </w:rPr>
              <w:t>Certifications</w:t>
            </w:r>
          </w:p>
        </w:tc>
      </w:tr>
    </w:tbl>
    <w:p w14:paraId="76557AB2" w14:textId="167DA579" w:rsidR="00EC2BC1" w:rsidRDefault="00EC2BC1" w:rsidP="00A5730C">
      <w:pPr>
        <w:rPr>
          <w:rFonts w:ascii="Calibri" w:hAnsi="Calibri" w:cs="Calibri"/>
        </w:rPr>
      </w:pPr>
    </w:p>
    <w:p w14:paraId="6257AA1F" w14:textId="48C38B0A" w:rsidR="00EC2BC1" w:rsidRDefault="00EA24D1" w:rsidP="00EC2BC1">
      <w:pPr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Certified in INSIGHT 2014, soft skills workshop by technical association of electrical engineers</w:t>
      </w:r>
    </w:p>
    <w:p w14:paraId="410ACCDD" w14:textId="3559885B" w:rsidR="00EC2BC1" w:rsidRDefault="00EA24D1" w:rsidP="00EC2BC1">
      <w:pPr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Certified in the visit project “OVERVIEW OF THERMAL POWER PLANT” at KTPS</w:t>
      </w:r>
    </w:p>
    <w:p w14:paraId="39C7A612" w14:textId="7DF01FA2" w:rsidR="00EC2BC1" w:rsidRDefault="00EA24D1" w:rsidP="00B14F34">
      <w:pPr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Certified as a volunteer in the workshop conducted in the college</w:t>
      </w:r>
    </w:p>
    <w:p w14:paraId="578631E1" w14:textId="1AF3C7C3" w:rsidR="00EA24D1" w:rsidRDefault="00EA24D1" w:rsidP="00B14F34">
      <w:pPr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Certified in NSS winter special camp</w:t>
      </w:r>
    </w:p>
    <w:p w14:paraId="1543525E" w14:textId="42A534CF" w:rsidR="00EA24D1" w:rsidRPr="00EC2BC1" w:rsidRDefault="00EA24D1" w:rsidP="00B14F34">
      <w:pPr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Certified from NIT AP in the summer internship program</w:t>
      </w:r>
    </w:p>
    <w:p w14:paraId="5BAD6ED9" w14:textId="27826BAD" w:rsidR="00EC2BC1" w:rsidRDefault="00EC2BC1" w:rsidP="00A5730C">
      <w:pPr>
        <w:rPr>
          <w:rFonts w:ascii="Calibri" w:hAnsi="Calibri" w:cs="Calibri"/>
        </w:rPr>
      </w:pPr>
    </w:p>
    <w:p w14:paraId="51699474" w14:textId="77777777" w:rsidR="00EC2BC1" w:rsidRDefault="00EC2BC1" w:rsidP="00A5730C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EF50BE" w:rsidRPr="00C50CB4" w14:paraId="3FA4FA9D" w14:textId="77777777" w:rsidTr="00C50CB4">
        <w:tc>
          <w:tcPr>
            <w:tcW w:w="9855" w:type="dxa"/>
            <w:shd w:val="clear" w:color="auto" w:fill="F2F2F2"/>
          </w:tcPr>
          <w:p w14:paraId="2BA04C89" w14:textId="77777777" w:rsidR="00EF50BE" w:rsidRPr="00C50CB4" w:rsidRDefault="00EF50BE" w:rsidP="00C50CB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0CB4">
              <w:rPr>
                <w:rFonts w:ascii="Calibri" w:hAnsi="Calibri" w:cs="Calibri"/>
                <w:b/>
                <w:bCs/>
                <w:sz w:val="28"/>
                <w:szCs w:val="28"/>
              </w:rPr>
              <w:t>Personal Profile</w:t>
            </w:r>
          </w:p>
        </w:tc>
      </w:tr>
    </w:tbl>
    <w:p w14:paraId="372F2085" w14:textId="77777777" w:rsidR="003950F4" w:rsidRPr="00F238FE" w:rsidRDefault="003950F4" w:rsidP="00A5730C">
      <w:pPr>
        <w:rPr>
          <w:rFonts w:ascii="Calibri" w:hAnsi="Calibri" w:cs="Calibri"/>
        </w:rPr>
      </w:pPr>
    </w:p>
    <w:p w14:paraId="25FF4CBC" w14:textId="3FD9DF1C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Name</w:t>
      </w:r>
      <w:r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>:</w:t>
      </w:r>
      <w:r w:rsidRPr="00F238FE">
        <w:rPr>
          <w:rFonts w:ascii="Calibri" w:hAnsi="Calibri" w:cs="Calibri"/>
        </w:rPr>
        <w:tab/>
      </w:r>
      <w:r w:rsidR="00EA24D1">
        <w:rPr>
          <w:rFonts w:ascii="Calibri" w:hAnsi="Calibri" w:cs="Calibri"/>
        </w:rPr>
        <w:t>Navyasri Kothapally</w:t>
      </w:r>
    </w:p>
    <w:p w14:paraId="4E2F8789" w14:textId="7586C466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Father’s Name</w:t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  <w:t>:</w:t>
      </w:r>
      <w:r w:rsidRPr="00F238FE">
        <w:rPr>
          <w:rFonts w:ascii="Calibri" w:hAnsi="Calibri" w:cs="Calibri"/>
        </w:rPr>
        <w:tab/>
      </w:r>
      <w:r w:rsidR="00EA24D1">
        <w:rPr>
          <w:rFonts w:ascii="Calibri" w:hAnsi="Calibri" w:cs="Calibri"/>
        </w:rPr>
        <w:t>Krishna Reddy Kothapally</w:t>
      </w:r>
    </w:p>
    <w:p w14:paraId="106F784D" w14:textId="230CC837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Date of Birth</w:t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  <w:t>:</w:t>
      </w:r>
      <w:r w:rsidRPr="00F238FE">
        <w:rPr>
          <w:rFonts w:ascii="Calibri" w:hAnsi="Calibri" w:cs="Calibri"/>
        </w:rPr>
        <w:tab/>
      </w:r>
      <w:r w:rsidR="00EA24D1">
        <w:rPr>
          <w:rFonts w:ascii="Calibri" w:hAnsi="Calibri" w:cs="Calibri"/>
        </w:rPr>
        <w:t>14 November</w:t>
      </w:r>
      <w:r w:rsidR="00F172F1">
        <w:rPr>
          <w:rFonts w:ascii="Calibri" w:hAnsi="Calibri" w:cs="Calibri"/>
        </w:rPr>
        <w:t xml:space="preserve"> 1995</w:t>
      </w:r>
    </w:p>
    <w:p w14:paraId="1F66DA2C" w14:textId="17CAABA0" w:rsidR="00743F52" w:rsidRPr="00F238FE" w:rsidRDefault="00EF50BE" w:rsidP="00A5730C">
      <w:pPr>
        <w:rPr>
          <w:rFonts w:ascii="Calibri" w:hAnsi="Calibri" w:cs="Calibri"/>
        </w:rPr>
      </w:pPr>
      <w:r>
        <w:rPr>
          <w:rFonts w:ascii="Calibri" w:hAnsi="Calibri" w:cs="Calibri"/>
        </w:rPr>
        <w:t>Gender</w:t>
      </w:r>
      <w:r w:rsidR="005F7811" w:rsidRPr="00F238FE">
        <w:rPr>
          <w:rFonts w:ascii="Calibri" w:hAnsi="Calibri" w:cs="Calibri"/>
        </w:rPr>
        <w:tab/>
      </w:r>
      <w:r w:rsidR="005F7811" w:rsidRPr="00F238FE">
        <w:rPr>
          <w:rFonts w:ascii="Calibri" w:hAnsi="Calibri" w:cs="Calibri"/>
        </w:rPr>
        <w:tab/>
        <w:t>:</w:t>
      </w:r>
      <w:r w:rsidR="005F7811" w:rsidRPr="00F238FE">
        <w:rPr>
          <w:rFonts w:ascii="Calibri" w:hAnsi="Calibri" w:cs="Calibri"/>
        </w:rPr>
        <w:tab/>
      </w:r>
      <w:r w:rsidR="00374FDE">
        <w:rPr>
          <w:rFonts w:ascii="Calibri" w:hAnsi="Calibri" w:cs="Calibri"/>
        </w:rPr>
        <w:t>Female</w:t>
      </w:r>
    </w:p>
    <w:p w14:paraId="47CC864D" w14:textId="63BDF6D1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Marital Status</w:t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  <w:t>:</w:t>
      </w:r>
      <w:r w:rsidRPr="00F238FE">
        <w:rPr>
          <w:rFonts w:ascii="Calibri" w:hAnsi="Calibri" w:cs="Calibri"/>
        </w:rPr>
        <w:tab/>
      </w:r>
      <w:r w:rsidR="00EA24D1">
        <w:rPr>
          <w:rFonts w:ascii="Calibri" w:hAnsi="Calibri" w:cs="Calibri"/>
        </w:rPr>
        <w:t>Married</w:t>
      </w:r>
    </w:p>
    <w:p w14:paraId="0C491A48" w14:textId="769C4BC2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Languages Known</w:t>
      </w:r>
      <w:r w:rsidRPr="00F238FE">
        <w:rPr>
          <w:rFonts w:ascii="Calibri" w:hAnsi="Calibri" w:cs="Calibri"/>
        </w:rPr>
        <w:tab/>
        <w:t>:</w:t>
      </w:r>
      <w:r w:rsidRPr="00F238FE">
        <w:rPr>
          <w:rFonts w:ascii="Calibri" w:hAnsi="Calibri" w:cs="Calibri"/>
        </w:rPr>
        <w:tab/>
        <w:t>English</w:t>
      </w:r>
      <w:r w:rsidR="00EA24D1">
        <w:rPr>
          <w:rFonts w:ascii="Calibri" w:hAnsi="Calibri" w:cs="Calibri"/>
        </w:rPr>
        <w:t xml:space="preserve"> </w:t>
      </w:r>
      <w:r w:rsidRPr="00F238FE">
        <w:rPr>
          <w:rFonts w:ascii="Calibri" w:hAnsi="Calibri" w:cs="Calibri"/>
        </w:rPr>
        <w:t xml:space="preserve">and Telugu </w:t>
      </w:r>
    </w:p>
    <w:p w14:paraId="6B81FB9E" w14:textId="4AC32925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Permanent address</w:t>
      </w:r>
      <w:r w:rsidRPr="00F238FE">
        <w:rPr>
          <w:rFonts w:ascii="Calibri" w:hAnsi="Calibri" w:cs="Calibri"/>
        </w:rPr>
        <w:tab/>
        <w:t>:</w:t>
      </w:r>
      <w:r w:rsidRPr="00F238FE">
        <w:rPr>
          <w:rFonts w:ascii="Calibri" w:hAnsi="Calibri" w:cs="Calibri"/>
        </w:rPr>
        <w:tab/>
        <w:t>#</w:t>
      </w:r>
      <w:r w:rsidR="00F172F1">
        <w:rPr>
          <w:rFonts w:ascii="Calibri" w:hAnsi="Calibri" w:cs="Calibri"/>
        </w:rPr>
        <w:t>1-7</w:t>
      </w:r>
      <w:r w:rsidR="00374FDE">
        <w:rPr>
          <w:rFonts w:ascii="Calibri" w:hAnsi="Calibri" w:cs="Calibri"/>
        </w:rPr>
        <w:t>0</w:t>
      </w:r>
    </w:p>
    <w:p w14:paraId="749ED6D4" w14:textId="389A8BA8" w:rsidR="00743F52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="00374FDE">
        <w:rPr>
          <w:rFonts w:ascii="Calibri" w:hAnsi="Calibri" w:cs="Calibri"/>
        </w:rPr>
        <w:t xml:space="preserve">Hasnabad, Khammam - 507161 </w:t>
      </w:r>
    </w:p>
    <w:p w14:paraId="1BEC8C18" w14:textId="3458B688" w:rsidR="00EB5B0D" w:rsidRPr="00F238FE" w:rsidRDefault="00EB5B0D" w:rsidP="00A5730C">
      <w:pPr>
        <w:rPr>
          <w:rFonts w:ascii="Calibri" w:hAnsi="Calibri" w:cs="Calibri"/>
        </w:rPr>
      </w:pPr>
      <w:r>
        <w:rPr>
          <w:rFonts w:ascii="Calibri" w:hAnsi="Calibri" w:cs="Calibri"/>
        </w:rPr>
        <w:t>Hobbies                         :            Solving puzzles, Dancing</w:t>
      </w:r>
    </w:p>
    <w:p w14:paraId="0CA47BBB" w14:textId="433BA8BB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</w:p>
    <w:p w14:paraId="1D2B5A07" w14:textId="77777777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</w:p>
    <w:p w14:paraId="23296EA6" w14:textId="77777777" w:rsidR="00743F52" w:rsidRPr="00F238FE" w:rsidRDefault="00743F52" w:rsidP="00A5730C">
      <w:pPr>
        <w:rPr>
          <w:rFonts w:ascii="Calibri" w:hAnsi="Calibri" w:cs="Calibri"/>
        </w:rPr>
      </w:pPr>
    </w:p>
    <w:p w14:paraId="0786A150" w14:textId="77777777" w:rsidR="00743F52" w:rsidRPr="00F238FE" w:rsidRDefault="005F7811" w:rsidP="00A5730C">
      <w:pPr>
        <w:rPr>
          <w:rFonts w:ascii="Calibri" w:hAnsi="Calibri" w:cs="Calibri"/>
          <w:b/>
          <w:bCs/>
        </w:rPr>
      </w:pPr>
      <w:r w:rsidRPr="00F238FE">
        <w:rPr>
          <w:rFonts w:ascii="Calibri" w:hAnsi="Calibri" w:cs="Calibri"/>
          <w:b/>
          <w:bCs/>
        </w:rPr>
        <w:t xml:space="preserve">Declaration: </w:t>
      </w:r>
    </w:p>
    <w:p w14:paraId="52E726B8" w14:textId="77777777" w:rsidR="00F238FE" w:rsidRPr="00F238FE" w:rsidRDefault="00F238FE" w:rsidP="00A5730C">
      <w:pPr>
        <w:rPr>
          <w:rFonts w:ascii="Calibri" w:hAnsi="Calibri" w:cs="Calibri"/>
        </w:rPr>
      </w:pPr>
    </w:p>
    <w:p w14:paraId="08C54494" w14:textId="66EC96A6" w:rsidR="00EA24D1" w:rsidRPr="00F238FE" w:rsidRDefault="005F7811" w:rsidP="00EA24D1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I hereby declare</w:t>
      </w:r>
      <w:r w:rsidR="00EA24D1">
        <w:rPr>
          <w:rFonts w:ascii="Calibri" w:hAnsi="Calibri" w:cs="Calibri"/>
        </w:rPr>
        <w:t xml:space="preserve"> the information provided above is true to the best of my knowledge and I assure that </w:t>
      </w:r>
      <w:r w:rsidR="00EB5B0D">
        <w:rPr>
          <w:rFonts w:ascii="Calibri" w:hAnsi="Calibri" w:cs="Calibri"/>
        </w:rPr>
        <w:t xml:space="preserve">I </w:t>
      </w:r>
      <w:r w:rsidR="00EA24D1">
        <w:rPr>
          <w:rFonts w:ascii="Calibri" w:hAnsi="Calibri" w:cs="Calibri"/>
        </w:rPr>
        <w:t xml:space="preserve">will </w:t>
      </w:r>
      <w:r w:rsidR="00EB5B0D">
        <w:rPr>
          <w:rFonts w:ascii="Calibri" w:hAnsi="Calibri" w:cs="Calibri"/>
        </w:rPr>
        <w:t>be obedient to the regulation and sincere to the assigned job profile.</w:t>
      </w:r>
    </w:p>
    <w:p w14:paraId="12E48C2E" w14:textId="6A579D6D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 xml:space="preserve"> </w:t>
      </w:r>
    </w:p>
    <w:p w14:paraId="64E26CD7" w14:textId="77777777" w:rsidR="00743F52" w:rsidRPr="00F238FE" w:rsidRDefault="00743F52" w:rsidP="00A5730C">
      <w:pPr>
        <w:rPr>
          <w:rFonts w:ascii="Calibri" w:hAnsi="Calibri" w:cs="Calibri"/>
        </w:rPr>
      </w:pPr>
    </w:p>
    <w:p w14:paraId="5D7673C8" w14:textId="34F5D2C5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 xml:space="preserve">Date: </w:t>
      </w:r>
    </w:p>
    <w:p w14:paraId="2444AD47" w14:textId="7FCA5D43" w:rsidR="00743F52" w:rsidRPr="00F238FE" w:rsidRDefault="00EB5B0D" w:rsidP="00A5730C">
      <w:pPr>
        <w:rPr>
          <w:rFonts w:ascii="Calibri" w:hAnsi="Calibri" w:cs="Calibri"/>
        </w:rPr>
      </w:pPr>
      <w:r>
        <w:rPr>
          <w:rFonts w:ascii="Calibri" w:hAnsi="Calibri" w:cs="Calibri"/>
        </w:rPr>
        <w:t>Place: Khammam</w:t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bookmarkStart w:id="0" w:name="_GoBack"/>
      <w:bookmarkEnd w:id="0"/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>
        <w:rPr>
          <w:rFonts w:ascii="Calibri" w:hAnsi="Calibri" w:cs="Calibri"/>
        </w:rPr>
        <w:t>(navyasri. k</w:t>
      </w:r>
      <w:r w:rsidR="005F7811" w:rsidRPr="00F238FE">
        <w:rPr>
          <w:rFonts w:ascii="Calibri" w:hAnsi="Calibri" w:cs="Calibri"/>
        </w:rPr>
        <w:t>)</w:t>
      </w:r>
    </w:p>
    <w:sectPr w:rsidR="00743F52" w:rsidRPr="00F238FE" w:rsidSect="000A27C1">
      <w:footerReference w:type="default" r:id="rId9"/>
      <w:pgSz w:w="11907" w:h="16840" w:code="9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D6901" w14:textId="77777777" w:rsidR="001772F9" w:rsidRDefault="001772F9" w:rsidP="00A5730C">
      <w:r>
        <w:separator/>
      </w:r>
    </w:p>
  </w:endnote>
  <w:endnote w:type="continuationSeparator" w:id="0">
    <w:p w14:paraId="1CEEEB41" w14:textId="77777777" w:rsidR="001772F9" w:rsidRDefault="001772F9" w:rsidP="00A5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BF3C1" w14:textId="599A3A52" w:rsidR="003950F4" w:rsidRPr="00F238FE" w:rsidRDefault="003950F4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/>
      </w:rPr>
    </w:pPr>
    <w:r w:rsidRPr="00F238FE">
      <w:rPr>
        <w:caps/>
        <w:color w:val="4F81BD"/>
      </w:rPr>
      <w:fldChar w:fldCharType="begin"/>
    </w:r>
    <w:r w:rsidRPr="00F238FE">
      <w:rPr>
        <w:caps/>
        <w:color w:val="4F81BD"/>
      </w:rPr>
      <w:instrText xml:space="preserve"> PAGE   \* MERGEFORMAT </w:instrText>
    </w:r>
    <w:r w:rsidRPr="00F238FE">
      <w:rPr>
        <w:caps/>
        <w:color w:val="4F81BD"/>
      </w:rPr>
      <w:fldChar w:fldCharType="separate"/>
    </w:r>
    <w:r w:rsidR="0048070E">
      <w:rPr>
        <w:caps/>
        <w:noProof/>
        <w:color w:val="4F81BD"/>
      </w:rPr>
      <w:t>1</w:t>
    </w:r>
    <w:r w:rsidRPr="00F238FE">
      <w:rPr>
        <w:caps/>
        <w:noProof/>
        <w:color w:val="4F81BD"/>
      </w:rPr>
      <w:fldChar w:fldCharType="end"/>
    </w:r>
  </w:p>
  <w:p w14:paraId="23032109" w14:textId="77777777" w:rsidR="003950F4" w:rsidRDefault="00395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56320" w14:textId="77777777" w:rsidR="001772F9" w:rsidRDefault="001772F9" w:rsidP="00A5730C">
      <w:r>
        <w:separator/>
      </w:r>
    </w:p>
  </w:footnote>
  <w:footnote w:type="continuationSeparator" w:id="0">
    <w:p w14:paraId="7C149A49" w14:textId="77777777" w:rsidR="001772F9" w:rsidRDefault="001772F9" w:rsidP="00A57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A38C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" w15:restartNumberingAfterBreak="0">
    <w:nsid w:val="00000002"/>
    <w:multiLevelType w:val="hybridMultilevel"/>
    <w:tmpl w:val="44CE2A3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Marlett" w:hAnsi="Marlett" w:hint="default"/>
      </w:rPr>
    </w:lvl>
  </w:abstractNum>
  <w:abstractNum w:abstractNumId="2" w15:restartNumberingAfterBreak="0">
    <w:nsid w:val="00000003"/>
    <w:multiLevelType w:val="hybridMultilevel"/>
    <w:tmpl w:val="CF30E15E"/>
    <w:lvl w:ilvl="0" w:tplc="04090001">
      <w:start w:val="1"/>
      <w:numFmt w:val="bullet"/>
      <w:lvlText w:val=""/>
      <w:lvlJc w:val="left"/>
      <w:pPr>
        <w:ind w:left="2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2A6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656E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5" w15:restartNumberingAfterBreak="0">
    <w:nsid w:val="00000006"/>
    <w:multiLevelType w:val="hybridMultilevel"/>
    <w:tmpl w:val="5ED480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94E8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7" w15:restartNumberingAfterBreak="0">
    <w:nsid w:val="00000008"/>
    <w:multiLevelType w:val="hybridMultilevel"/>
    <w:tmpl w:val="710AF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8" w15:restartNumberingAfterBreak="0">
    <w:nsid w:val="00000009"/>
    <w:multiLevelType w:val="hybridMultilevel"/>
    <w:tmpl w:val="1F78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9" w15:restartNumberingAfterBreak="0">
    <w:nsid w:val="0000000A"/>
    <w:multiLevelType w:val="hybridMultilevel"/>
    <w:tmpl w:val="C99CDD44"/>
    <w:lvl w:ilvl="0" w:tplc="04090001">
      <w:start w:val="1"/>
      <w:numFmt w:val="bullet"/>
      <w:lvlText w:val=""/>
      <w:lvlJc w:val="left"/>
      <w:pPr>
        <w:ind w:left="1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6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singleLevel"/>
    <w:tmpl w:val="42006428"/>
    <w:lvl w:ilvl="0">
      <w:start w:val="1"/>
      <w:numFmt w:val="bullet"/>
      <w:lvlText w:val="*"/>
      <w:lvlJc w:val="left"/>
    </w:lvl>
  </w:abstractNum>
  <w:abstractNum w:abstractNumId="11" w15:restartNumberingAfterBreak="0">
    <w:nsid w:val="0000000C"/>
    <w:multiLevelType w:val="hybridMultilevel"/>
    <w:tmpl w:val="B004F6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12" w15:restartNumberingAfterBreak="0">
    <w:nsid w:val="0000000D"/>
    <w:multiLevelType w:val="hybridMultilevel"/>
    <w:tmpl w:val="7A569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3" w15:restartNumberingAfterBreak="0">
    <w:nsid w:val="0000000E"/>
    <w:multiLevelType w:val="hybridMultilevel"/>
    <w:tmpl w:val="FFA6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0000000F"/>
    <w:multiLevelType w:val="hybridMultilevel"/>
    <w:tmpl w:val="69320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5" w15:restartNumberingAfterBreak="0">
    <w:nsid w:val="03EF21E3"/>
    <w:multiLevelType w:val="hybridMultilevel"/>
    <w:tmpl w:val="6762B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CD6A73"/>
    <w:multiLevelType w:val="hybridMultilevel"/>
    <w:tmpl w:val="64E2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553DB6"/>
    <w:multiLevelType w:val="hybridMultilevel"/>
    <w:tmpl w:val="68A61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96018A"/>
    <w:multiLevelType w:val="hybridMultilevel"/>
    <w:tmpl w:val="9022102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B6A5E46"/>
    <w:multiLevelType w:val="hybridMultilevel"/>
    <w:tmpl w:val="635AF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A6B2F"/>
    <w:multiLevelType w:val="hybridMultilevel"/>
    <w:tmpl w:val="D1462B9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3E673A8B"/>
    <w:multiLevelType w:val="hybridMultilevel"/>
    <w:tmpl w:val="B952F96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2296DF5"/>
    <w:multiLevelType w:val="hybridMultilevel"/>
    <w:tmpl w:val="3604C03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1A443E"/>
    <w:multiLevelType w:val="hybridMultilevel"/>
    <w:tmpl w:val="A2F86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E2995"/>
    <w:multiLevelType w:val="hybridMultilevel"/>
    <w:tmpl w:val="F4A4C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74E43"/>
    <w:multiLevelType w:val="hybridMultilevel"/>
    <w:tmpl w:val="33B031D0"/>
    <w:lvl w:ilvl="0" w:tplc="0809000B">
      <w:start w:val="1"/>
      <w:numFmt w:val="bullet"/>
      <w:lvlText w:val=""/>
      <w:lvlJc w:val="left"/>
      <w:pPr>
        <w:ind w:left="27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26" w15:restartNumberingAfterBreak="0">
    <w:nsid w:val="62825CF2"/>
    <w:multiLevelType w:val="hybridMultilevel"/>
    <w:tmpl w:val="69902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1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  <w:num w:numId="13">
    <w:abstractNumId w:val="20"/>
  </w:num>
  <w:num w:numId="14">
    <w:abstractNumId w:val="12"/>
  </w:num>
  <w:num w:numId="15">
    <w:abstractNumId w:val="5"/>
  </w:num>
  <w:num w:numId="16">
    <w:abstractNumId w:val="14"/>
  </w:num>
  <w:num w:numId="17">
    <w:abstractNumId w:val="13"/>
  </w:num>
  <w:num w:numId="18">
    <w:abstractNumId w:val="17"/>
  </w:num>
  <w:num w:numId="19">
    <w:abstractNumId w:val="21"/>
  </w:num>
  <w:num w:numId="20">
    <w:abstractNumId w:val="19"/>
  </w:num>
  <w:num w:numId="21">
    <w:abstractNumId w:val="26"/>
  </w:num>
  <w:num w:numId="22">
    <w:abstractNumId w:val="15"/>
  </w:num>
  <w:num w:numId="23">
    <w:abstractNumId w:val="18"/>
  </w:num>
  <w:num w:numId="24">
    <w:abstractNumId w:val="23"/>
  </w:num>
  <w:num w:numId="25">
    <w:abstractNumId w:val="24"/>
  </w:num>
  <w:num w:numId="26">
    <w:abstractNumId w:val="16"/>
  </w:num>
  <w:num w:numId="27">
    <w:abstractNumId w:val="2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24"/>
    <w:rsid w:val="00080403"/>
    <w:rsid w:val="000A27C1"/>
    <w:rsid w:val="000C1E69"/>
    <w:rsid w:val="001772F9"/>
    <w:rsid w:val="001B6BE7"/>
    <w:rsid w:val="002255B7"/>
    <w:rsid w:val="002621EF"/>
    <w:rsid w:val="002969B8"/>
    <w:rsid w:val="002D6749"/>
    <w:rsid w:val="003120F6"/>
    <w:rsid w:val="00374FDE"/>
    <w:rsid w:val="003950F4"/>
    <w:rsid w:val="0048070E"/>
    <w:rsid w:val="005268DA"/>
    <w:rsid w:val="00576CCC"/>
    <w:rsid w:val="005A1488"/>
    <w:rsid w:val="005F7811"/>
    <w:rsid w:val="00647485"/>
    <w:rsid w:val="006678F4"/>
    <w:rsid w:val="0068507A"/>
    <w:rsid w:val="006A6272"/>
    <w:rsid w:val="006F7D19"/>
    <w:rsid w:val="007020BE"/>
    <w:rsid w:val="00740502"/>
    <w:rsid w:val="00743F52"/>
    <w:rsid w:val="00843052"/>
    <w:rsid w:val="00847C6D"/>
    <w:rsid w:val="008C75E5"/>
    <w:rsid w:val="008F1208"/>
    <w:rsid w:val="00930503"/>
    <w:rsid w:val="00A541B1"/>
    <w:rsid w:val="00A5730C"/>
    <w:rsid w:val="00AB0F0A"/>
    <w:rsid w:val="00AC618B"/>
    <w:rsid w:val="00BB2009"/>
    <w:rsid w:val="00BD3D3A"/>
    <w:rsid w:val="00C06AB3"/>
    <w:rsid w:val="00C50CB4"/>
    <w:rsid w:val="00C71045"/>
    <w:rsid w:val="00C812C6"/>
    <w:rsid w:val="00CC1D24"/>
    <w:rsid w:val="00D10FF4"/>
    <w:rsid w:val="00E069F3"/>
    <w:rsid w:val="00E1030C"/>
    <w:rsid w:val="00E61B63"/>
    <w:rsid w:val="00EA020C"/>
    <w:rsid w:val="00EA24D1"/>
    <w:rsid w:val="00EB5B0D"/>
    <w:rsid w:val="00EC2BC1"/>
    <w:rsid w:val="00EF50BE"/>
    <w:rsid w:val="00F150F5"/>
    <w:rsid w:val="00F172F1"/>
    <w:rsid w:val="00F238FE"/>
    <w:rsid w:val="00F44A93"/>
    <w:rsid w:val="00F719A1"/>
    <w:rsid w:val="00FA472E"/>
    <w:rsid w:val="00FA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5D511"/>
  <w15:docId w15:val="{D52F1E5F-8911-471C-A06A-8C7E06B9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  <w:spacing w:after="120"/>
    </w:pPr>
    <w:rPr>
      <w:lang w:eastAsia="ar-SA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Pr>
      <w:sz w:val="24"/>
      <w:szCs w:val="24"/>
    </w:rPr>
  </w:style>
  <w:style w:type="table" w:styleId="TableGrid">
    <w:name w:val="Table Grid"/>
    <w:basedOn w:val="TableNormal"/>
    <w:uiPriority w:val="39"/>
    <w:rsid w:val="00296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080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yasrikothapall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Ajay_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67399-44D8-49F5-82F2-4CF9506AD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Ajay_Resume</Template>
  <TotalTime>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Links>
    <vt:vector size="6" baseType="variant"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mailto:ajayreddyganta119@gmail.com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HP</cp:lastModifiedBy>
  <cp:revision>2</cp:revision>
  <cp:lastPrinted>2021-06-10T06:08:00Z</cp:lastPrinted>
  <dcterms:created xsi:type="dcterms:W3CDTF">2021-06-27T12:35:00Z</dcterms:created>
  <dcterms:modified xsi:type="dcterms:W3CDTF">2021-06-27T12:35:00Z</dcterms:modified>
</cp:coreProperties>
</file>