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25D0C" w14:textId="4C6E1BC5" w:rsidR="00743F52" w:rsidRPr="00080403" w:rsidRDefault="00E53C30" w:rsidP="00E53C3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                        </w:t>
      </w:r>
      <w:r w:rsidR="00665DC7">
        <w:rPr>
          <w:rFonts w:ascii="Calibri" w:hAnsi="Calibri" w:cs="Calibri"/>
          <w:b/>
          <w:bCs/>
          <w:sz w:val="40"/>
          <w:szCs w:val="40"/>
        </w:rPr>
        <w:t>SRAVYASRI KOTHAPALLI</w:t>
      </w:r>
    </w:p>
    <w:p w14:paraId="26692750" w14:textId="41F1D8A3" w:rsidR="006F7D19" w:rsidRPr="00CD6B00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  <w:r w:rsidRPr="00F238FE">
        <w:rPr>
          <w:rFonts w:ascii="Calibri" w:hAnsi="Calibri" w:cs="Calibri"/>
          <w:b/>
          <w:bCs/>
        </w:rPr>
        <w:t>E-Mail:</w:t>
      </w:r>
      <w:r w:rsidR="00A5730C" w:rsidRPr="00F238FE">
        <w:rPr>
          <w:rFonts w:ascii="Calibri" w:hAnsi="Calibri" w:cs="Calibri"/>
        </w:rPr>
        <w:t xml:space="preserve"> </w:t>
      </w:r>
      <w:hyperlink r:id="rId8" w:history="1">
        <w:r w:rsidR="00665DC7" w:rsidRPr="006A16D7">
          <w:rPr>
            <w:rStyle w:val="Hyperlink"/>
            <w:rFonts w:ascii="Calibri" w:hAnsi="Calibri" w:cs="Calibri"/>
          </w:rPr>
          <w:t>sravyasrikothapalli@gmail.com</w:t>
        </w:r>
      </w:hyperlink>
    </w:p>
    <w:p w14:paraId="2BBFCFC8" w14:textId="0AF8B4AF" w:rsidR="00743F52" w:rsidRDefault="005F7811" w:rsidP="00A5730C">
      <w:pPr>
        <w:pBdr>
          <w:bottom w:val="single" w:sz="6" w:space="1" w:color="auto"/>
        </w:pBd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 xml:space="preserve">Mobile: </w:t>
      </w:r>
      <w:r w:rsidRPr="00F238FE">
        <w:rPr>
          <w:rFonts w:ascii="Calibri" w:hAnsi="Calibri" w:cs="Calibri"/>
        </w:rPr>
        <w:t>+91-</w:t>
      </w:r>
      <w:r w:rsidR="00665DC7">
        <w:rPr>
          <w:rFonts w:ascii="Calibri" w:hAnsi="Calibri" w:cs="Calibri"/>
        </w:rPr>
        <w:t>8686484752</w:t>
      </w:r>
    </w:p>
    <w:p w14:paraId="023848D0" w14:textId="77777777" w:rsidR="00237FE4" w:rsidRPr="00F238FE" w:rsidRDefault="00237FE4" w:rsidP="00A5730C">
      <w:pPr>
        <w:pBdr>
          <w:bottom w:val="single" w:sz="6" w:space="1" w:color="auto"/>
        </w:pBdr>
        <w:rPr>
          <w:rFonts w:ascii="Calibri" w:hAnsi="Calibri" w:cs="Calibri"/>
        </w:rPr>
      </w:pPr>
    </w:p>
    <w:p w14:paraId="7892FD8D" w14:textId="77777777" w:rsidR="00743F52" w:rsidRPr="00F238FE" w:rsidRDefault="00743F52" w:rsidP="00A5730C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77EBC82D" w14:textId="77777777" w:rsidTr="00C50CB4">
        <w:tc>
          <w:tcPr>
            <w:tcW w:w="9855" w:type="dxa"/>
            <w:shd w:val="clear" w:color="auto" w:fill="F2F2F2"/>
          </w:tcPr>
          <w:p w14:paraId="3A15F885" w14:textId="77777777" w:rsidR="00C812C6" w:rsidRPr="00C50CB4" w:rsidRDefault="00C812C6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Career Objective</w:t>
            </w:r>
          </w:p>
        </w:tc>
      </w:tr>
    </w:tbl>
    <w:p w14:paraId="0EC20459" w14:textId="77777777" w:rsidR="00237FE4" w:rsidRDefault="00237FE4" w:rsidP="00A5730C">
      <w:pPr>
        <w:rPr>
          <w:rFonts w:ascii="Calibri" w:hAnsi="Calibri" w:cs="Calibri"/>
        </w:rPr>
      </w:pPr>
    </w:p>
    <w:p w14:paraId="74D21CD9" w14:textId="23CD1C43" w:rsidR="00D200B5" w:rsidRDefault="005F7811" w:rsidP="00A5730C">
      <w:r w:rsidRPr="00F238FE">
        <w:rPr>
          <w:rFonts w:ascii="Calibri" w:hAnsi="Calibri" w:cs="Calibri"/>
        </w:rPr>
        <w:t> </w:t>
      </w:r>
      <w:r w:rsidR="00665DC7" w:rsidRPr="00201677">
        <w:t xml:space="preserve">Looking forward for an opportunity to prove myself for working in a progressive environment </w:t>
      </w:r>
    </w:p>
    <w:p w14:paraId="323FC124" w14:textId="3A857DE4" w:rsidR="00D200B5" w:rsidRDefault="00665DC7" w:rsidP="00A5730C">
      <w:r w:rsidRPr="00201677">
        <w:t xml:space="preserve">where I can utilize my skills for developing my career and for the growth </w:t>
      </w:r>
      <w:r>
        <w:t xml:space="preserve">of </w:t>
      </w:r>
      <w:r w:rsidRPr="00201677">
        <w:t>organization.</w:t>
      </w:r>
    </w:p>
    <w:p w14:paraId="2E3B6547" w14:textId="77777777" w:rsidR="00237FE4" w:rsidRPr="00CD6B00" w:rsidRDefault="00237FE4" w:rsidP="00A573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3BC6E1BA" w14:textId="77777777" w:rsidTr="00C50CB4">
        <w:tc>
          <w:tcPr>
            <w:tcW w:w="9855" w:type="dxa"/>
            <w:shd w:val="clear" w:color="auto" w:fill="F2F2F2"/>
          </w:tcPr>
          <w:p w14:paraId="7C1E91A8" w14:textId="09BA0B01" w:rsidR="00C812C6" w:rsidRPr="00C50CB4" w:rsidRDefault="00D200B5" w:rsidP="00D200B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                                </w:t>
            </w:r>
            <w:r w:rsidR="00C812C6"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Educational Qualifications</w:t>
            </w:r>
          </w:p>
        </w:tc>
      </w:tr>
    </w:tbl>
    <w:p w14:paraId="6102A195" w14:textId="1E097A86" w:rsidR="008877C4" w:rsidRDefault="008877C4" w:rsidP="00A5730C">
      <w:pPr>
        <w:rPr>
          <w:rFonts w:ascii="Calibri" w:hAnsi="Calibri" w:cs="Calibri"/>
          <w:b/>
          <w:bCs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3194"/>
        <w:gridCol w:w="1661"/>
        <w:gridCol w:w="2227"/>
      </w:tblGrid>
      <w:tr w:rsidR="005A1488" w:rsidRPr="00C50CB4" w14:paraId="25CCE4CB" w14:textId="77777777" w:rsidTr="00E53C30">
        <w:trPr>
          <w:trHeight w:val="421"/>
        </w:trPr>
        <w:tc>
          <w:tcPr>
            <w:tcW w:w="2547" w:type="dxa"/>
            <w:shd w:val="clear" w:color="auto" w:fill="auto"/>
          </w:tcPr>
          <w:p w14:paraId="43181CF1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Course</w:t>
            </w:r>
          </w:p>
        </w:tc>
        <w:tc>
          <w:tcPr>
            <w:tcW w:w="3194" w:type="dxa"/>
            <w:shd w:val="clear" w:color="auto" w:fill="auto"/>
          </w:tcPr>
          <w:p w14:paraId="0F1B0ECA" w14:textId="77777777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Name of Institute</w:t>
            </w:r>
          </w:p>
        </w:tc>
        <w:tc>
          <w:tcPr>
            <w:tcW w:w="1661" w:type="dxa"/>
            <w:shd w:val="clear" w:color="auto" w:fill="auto"/>
          </w:tcPr>
          <w:p w14:paraId="1C130891" w14:textId="4D16476B" w:rsidR="002969B8" w:rsidRPr="00C50CB4" w:rsidRDefault="002969B8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</w:rPr>
              <w:t>Percentage</w:t>
            </w:r>
            <w:r w:rsidR="005A1488">
              <w:rPr>
                <w:rFonts w:ascii="Calibri" w:hAnsi="Calibri" w:cs="Calibri"/>
                <w:b/>
                <w:bCs/>
              </w:rPr>
              <w:t>(%)</w:t>
            </w:r>
          </w:p>
        </w:tc>
        <w:tc>
          <w:tcPr>
            <w:tcW w:w="2227" w:type="dxa"/>
            <w:shd w:val="clear" w:color="auto" w:fill="auto"/>
          </w:tcPr>
          <w:p w14:paraId="213C6A76" w14:textId="44AADB5C" w:rsidR="002969B8" w:rsidRPr="00C50CB4" w:rsidRDefault="00F172F1" w:rsidP="00F172F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         </w:t>
            </w:r>
            <w:r w:rsidR="002969B8" w:rsidRPr="00C50CB4">
              <w:rPr>
                <w:rFonts w:ascii="Calibri" w:hAnsi="Calibri" w:cs="Calibri"/>
                <w:b/>
                <w:bCs/>
              </w:rPr>
              <w:t>Term</w:t>
            </w:r>
          </w:p>
        </w:tc>
      </w:tr>
      <w:tr w:rsidR="005A1488" w:rsidRPr="00C50CB4" w14:paraId="380A1147" w14:textId="77777777" w:rsidTr="00E53C30">
        <w:tc>
          <w:tcPr>
            <w:tcW w:w="2547" w:type="dxa"/>
            <w:shd w:val="clear" w:color="auto" w:fill="auto"/>
          </w:tcPr>
          <w:p w14:paraId="571E298C" w14:textId="2E114B86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B.Tech(ECE</w:t>
            </w:r>
            <w:r w:rsidR="002621EF">
              <w:rPr>
                <w:rFonts w:ascii="Calibri" w:hAnsi="Calibri" w:cs="Calibri"/>
              </w:rPr>
              <w:t>)</w:t>
            </w:r>
          </w:p>
        </w:tc>
        <w:tc>
          <w:tcPr>
            <w:tcW w:w="3194" w:type="dxa"/>
            <w:shd w:val="clear" w:color="auto" w:fill="auto"/>
          </w:tcPr>
          <w:p w14:paraId="3B2CBE92" w14:textId="583BA1D0" w:rsidR="002969B8" w:rsidRPr="00C50CB4" w:rsidRDefault="00665DC7" w:rsidP="00665D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Priyadarshini Institute of    Science and Technology</w:t>
            </w:r>
            <w:r w:rsidR="002621EF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661" w:type="dxa"/>
            <w:shd w:val="clear" w:color="auto" w:fill="auto"/>
          </w:tcPr>
          <w:p w14:paraId="3E97B14B" w14:textId="33B805C7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75</w:t>
            </w:r>
          </w:p>
        </w:tc>
        <w:tc>
          <w:tcPr>
            <w:tcW w:w="2227" w:type="dxa"/>
            <w:shd w:val="clear" w:color="auto" w:fill="auto"/>
          </w:tcPr>
          <w:p w14:paraId="5C79644F" w14:textId="336D3107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665DC7">
              <w:rPr>
                <w:rFonts w:ascii="Calibri" w:hAnsi="Calibri" w:cs="Calibri"/>
              </w:rPr>
              <w:t xml:space="preserve">  2020</w:t>
            </w:r>
          </w:p>
        </w:tc>
      </w:tr>
      <w:tr w:rsidR="005A1488" w:rsidRPr="00C50CB4" w14:paraId="3BF258C0" w14:textId="77777777" w:rsidTr="00E53C30">
        <w:trPr>
          <w:trHeight w:val="372"/>
        </w:trPr>
        <w:tc>
          <w:tcPr>
            <w:tcW w:w="2547" w:type="dxa"/>
            <w:shd w:val="clear" w:color="auto" w:fill="auto"/>
          </w:tcPr>
          <w:p w14:paraId="75459DD1" w14:textId="4E968D28" w:rsidR="002969B8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Intermediate</w:t>
            </w:r>
            <w:r w:rsidR="005A1488">
              <w:rPr>
                <w:rFonts w:ascii="Calibri" w:hAnsi="Calibri" w:cs="Calibri"/>
              </w:rPr>
              <w:t>(Class XII)</w:t>
            </w:r>
          </w:p>
        </w:tc>
        <w:tc>
          <w:tcPr>
            <w:tcW w:w="3194" w:type="dxa"/>
            <w:shd w:val="clear" w:color="auto" w:fill="auto"/>
          </w:tcPr>
          <w:p w14:paraId="405AD87A" w14:textId="7B182693" w:rsidR="002969B8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Resonance </w:t>
            </w:r>
            <w:r w:rsidR="005A1488">
              <w:rPr>
                <w:rFonts w:ascii="Calibri" w:hAnsi="Calibri" w:cs="Calibri"/>
              </w:rPr>
              <w:t>Junior College</w:t>
            </w:r>
          </w:p>
          <w:p w14:paraId="0AC450A4" w14:textId="1159E2B4" w:rsidR="005A1488" w:rsidRPr="00C50CB4" w:rsidRDefault="005A1488" w:rsidP="00C50CB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661" w:type="dxa"/>
            <w:shd w:val="clear" w:color="auto" w:fill="auto"/>
          </w:tcPr>
          <w:p w14:paraId="285664D8" w14:textId="65061943" w:rsidR="002969B8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88</w:t>
            </w:r>
          </w:p>
        </w:tc>
        <w:tc>
          <w:tcPr>
            <w:tcW w:w="2227" w:type="dxa"/>
            <w:shd w:val="clear" w:color="auto" w:fill="auto"/>
          </w:tcPr>
          <w:p w14:paraId="15676DF7" w14:textId="23698A7A" w:rsidR="002969B8" w:rsidRPr="00C50CB4" w:rsidRDefault="00843052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</w:t>
            </w:r>
            <w:r w:rsidR="00665DC7">
              <w:rPr>
                <w:rFonts w:ascii="Calibri" w:hAnsi="Calibri" w:cs="Calibri"/>
              </w:rPr>
              <w:t xml:space="preserve">  2016</w:t>
            </w:r>
          </w:p>
        </w:tc>
      </w:tr>
      <w:tr w:rsidR="005A1488" w:rsidRPr="00C50CB4" w14:paraId="1A9CC652" w14:textId="77777777" w:rsidTr="00E53C30">
        <w:trPr>
          <w:trHeight w:val="352"/>
        </w:trPr>
        <w:tc>
          <w:tcPr>
            <w:tcW w:w="2547" w:type="dxa"/>
            <w:shd w:val="clear" w:color="auto" w:fill="auto"/>
          </w:tcPr>
          <w:p w14:paraId="2D35FC9F" w14:textId="343154E5" w:rsidR="002621EF" w:rsidRPr="00C50CB4" w:rsidRDefault="002621EF" w:rsidP="00C50CB4">
            <w:pPr>
              <w:jc w:val="center"/>
              <w:rPr>
                <w:rFonts w:ascii="Calibri" w:hAnsi="Calibri" w:cs="Calibri"/>
              </w:rPr>
            </w:pPr>
            <w:r w:rsidRPr="00C50CB4">
              <w:rPr>
                <w:rFonts w:ascii="Calibri" w:hAnsi="Calibri" w:cs="Calibri"/>
              </w:rPr>
              <w:t>SSC (Class X)</w:t>
            </w:r>
          </w:p>
        </w:tc>
        <w:tc>
          <w:tcPr>
            <w:tcW w:w="3194" w:type="dxa"/>
            <w:shd w:val="clear" w:color="auto" w:fill="auto"/>
          </w:tcPr>
          <w:p w14:paraId="0B2931BD" w14:textId="6AFE8ECB" w:rsidR="002621EF" w:rsidRPr="00C50CB4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Andra Pradesh Residential</w:t>
            </w:r>
            <w:r w:rsidR="005A1488">
              <w:rPr>
                <w:rFonts w:ascii="Calibri" w:hAnsi="Calibri" w:cs="Calibri"/>
              </w:rPr>
              <w:t xml:space="preserve"> School</w:t>
            </w:r>
          </w:p>
        </w:tc>
        <w:tc>
          <w:tcPr>
            <w:tcW w:w="1661" w:type="dxa"/>
            <w:shd w:val="clear" w:color="auto" w:fill="auto"/>
          </w:tcPr>
          <w:p w14:paraId="4665C832" w14:textId="3F50E7F6" w:rsidR="002621EF" w:rsidRDefault="00665DC7" w:rsidP="00C50CB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90</w:t>
            </w:r>
          </w:p>
        </w:tc>
        <w:tc>
          <w:tcPr>
            <w:tcW w:w="2227" w:type="dxa"/>
            <w:shd w:val="clear" w:color="auto" w:fill="auto"/>
          </w:tcPr>
          <w:p w14:paraId="49BE0A45" w14:textId="1771D989" w:rsidR="002621EF" w:rsidRDefault="00665DC7" w:rsidP="0084305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2014</w:t>
            </w:r>
          </w:p>
        </w:tc>
      </w:tr>
    </w:tbl>
    <w:p w14:paraId="2A29E15A" w14:textId="5E96E277" w:rsidR="00CD6B00" w:rsidRPr="00F238FE" w:rsidRDefault="00CD6B00" w:rsidP="00CD6B00">
      <w:pPr>
        <w:rPr>
          <w:rFonts w:ascii="Calibri" w:hAnsi="Calibri" w:cs="Calibri"/>
        </w:rPr>
      </w:pPr>
    </w:p>
    <w:p w14:paraId="0EB25EFD" w14:textId="1C70D35F" w:rsidR="00CD6B00" w:rsidRPr="00237FE4" w:rsidRDefault="00CD6B00" w:rsidP="00237FE4">
      <w:pPr>
        <w:contextualSpacing/>
        <w:jc w:val="both"/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1C2D0509" w14:textId="77777777" w:rsidTr="00C50CB4">
        <w:tc>
          <w:tcPr>
            <w:tcW w:w="9855" w:type="dxa"/>
            <w:shd w:val="clear" w:color="auto" w:fill="F2F2F2"/>
          </w:tcPr>
          <w:p w14:paraId="603CEBC0" w14:textId="787E31BF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Key Skills</w:t>
            </w:r>
            <w:r w:rsidR="008C75E5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Projects</w:t>
            </w:r>
          </w:p>
        </w:tc>
      </w:tr>
    </w:tbl>
    <w:p w14:paraId="7F971F3A" w14:textId="77777777" w:rsidR="00237FE4" w:rsidRPr="00237FE4" w:rsidRDefault="00237FE4" w:rsidP="00237FE4">
      <w:pPr>
        <w:pStyle w:val="ListParagraph"/>
        <w:rPr>
          <w:rFonts w:ascii="Calibri" w:hAnsi="Calibri" w:cs="Calibri"/>
        </w:rPr>
      </w:pPr>
    </w:p>
    <w:p w14:paraId="69732812" w14:textId="5E14F9A9" w:rsidR="00576CCC" w:rsidRDefault="008C75E5" w:rsidP="009433FB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  <w:b/>
          <w:bCs/>
        </w:rPr>
        <w:t>Technical</w:t>
      </w:r>
      <w:r w:rsidR="00CD6B00">
        <w:rPr>
          <w:rFonts w:ascii="Calibri" w:hAnsi="Calibri" w:cs="Calibri"/>
          <w:b/>
          <w:bCs/>
        </w:rPr>
        <w:t xml:space="preserve"> Skills</w:t>
      </w:r>
      <w:r w:rsidR="009433FB">
        <w:rPr>
          <w:rFonts w:ascii="Calibri" w:hAnsi="Calibri" w:cs="Calibri"/>
          <w:b/>
          <w:bCs/>
        </w:rPr>
        <w:t>:</w:t>
      </w:r>
      <w:r w:rsidR="00A541B1" w:rsidRPr="00CD6B00">
        <w:rPr>
          <w:rFonts w:ascii="Calibri" w:hAnsi="Calibri" w:cs="Calibri"/>
          <w:b/>
          <w:bCs/>
        </w:rPr>
        <w:t xml:space="preserve"> </w:t>
      </w:r>
      <w:r w:rsidR="009433FB">
        <w:rPr>
          <w:rFonts w:ascii="Calibri" w:hAnsi="Calibri" w:cs="Calibri"/>
        </w:rPr>
        <w:t>C-Language</w:t>
      </w:r>
    </w:p>
    <w:p w14:paraId="65BAB111" w14:textId="77777777" w:rsidR="00237FE4" w:rsidRPr="009433FB" w:rsidRDefault="00237FE4" w:rsidP="00237FE4">
      <w:pPr>
        <w:pStyle w:val="ListParagraph"/>
        <w:rPr>
          <w:rFonts w:ascii="Calibri" w:hAnsi="Calibri" w:cs="Calibri"/>
        </w:rPr>
      </w:pPr>
    </w:p>
    <w:p w14:paraId="0D6B9590" w14:textId="21E9DD62" w:rsidR="000C1E69" w:rsidRPr="000C1E69" w:rsidRDefault="00BE0DB2" w:rsidP="000C1E69">
      <w:pPr>
        <w:numPr>
          <w:ilvl w:val="0"/>
          <w:numId w:val="2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Academic </w:t>
      </w:r>
      <w:r w:rsidR="008C75E5">
        <w:rPr>
          <w:rFonts w:ascii="Calibri" w:hAnsi="Calibri" w:cs="Calibri"/>
          <w:b/>
          <w:bCs/>
        </w:rPr>
        <w:t>Project</w:t>
      </w:r>
      <w:r w:rsidR="000C1E69">
        <w:rPr>
          <w:rFonts w:ascii="Calibri" w:hAnsi="Calibri" w:cs="Calibri"/>
          <w:b/>
          <w:bCs/>
        </w:rPr>
        <w:t>:</w:t>
      </w:r>
    </w:p>
    <w:p w14:paraId="008AB100" w14:textId="4216980F" w:rsidR="008C75E5" w:rsidRPr="000C1E69" w:rsidRDefault="008C75E5" w:rsidP="000C1E69">
      <w:pPr>
        <w:pStyle w:val="ListParagraph"/>
        <w:numPr>
          <w:ilvl w:val="0"/>
          <w:numId w:val="23"/>
        </w:numPr>
        <w:rPr>
          <w:rFonts w:ascii="Calibri" w:hAnsi="Calibri" w:cs="Calibri"/>
        </w:rPr>
      </w:pPr>
      <w:r w:rsidRPr="000C1E69">
        <w:rPr>
          <w:rFonts w:ascii="Calibri" w:hAnsi="Calibri" w:cs="Calibri"/>
          <w:b/>
          <w:bCs/>
        </w:rPr>
        <w:t xml:space="preserve">Title: </w:t>
      </w:r>
      <w:r w:rsidR="009433FB">
        <w:rPr>
          <w:rFonts w:ascii="Calibri" w:hAnsi="Calibri" w:cs="Calibri"/>
        </w:rPr>
        <w:t>Design of Multicolored Led Scrolling Display Using WIFI</w:t>
      </w:r>
    </w:p>
    <w:p w14:paraId="6B5844E3" w14:textId="090C108F" w:rsidR="008C75E5" w:rsidRDefault="00BE0DB2" w:rsidP="008C75E5">
      <w:pPr>
        <w:numPr>
          <w:ilvl w:val="0"/>
          <w:numId w:val="23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Hardware</w:t>
      </w:r>
      <w:r w:rsidRPr="00EC2BC1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Multi colored led display, Arduino Uno, ESP8266 WI-FI Module</w:t>
      </w:r>
    </w:p>
    <w:p w14:paraId="7C1A23C2" w14:textId="5478424B" w:rsidR="00A541B1" w:rsidRDefault="008C75E5" w:rsidP="00A541B1">
      <w:pPr>
        <w:numPr>
          <w:ilvl w:val="0"/>
          <w:numId w:val="23"/>
        </w:numPr>
        <w:rPr>
          <w:rFonts w:ascii="Calibri" w:hAnsi="Calibri" w:cs="Calibri"/>
        </w:rPr>
      </w:pPr>
      <w:r w:rsidRPr="00EC2BC1">
        <w:rPr>
          <w:rFonts w:ascii="Calibri" w:hAnsi="Calibri" w:cs="Calibri"/>
          <w:b/>
          <w:bCs/>
        </w:rPr>
        <w:t>Description:</w:t>
      </w:r>
      <w:r w:rsidR="00BE0DB2">
        <w:rPr>
          <w:rFonts w:ascii="Calibri" w:hAnsi="Calibri" w:cs="Calibri"/>
        </w:rPr>
        <w:t xml:space="preserve"> This project is aimed to implement wireless communication between mobile /pc to the led display using WI-FI.</w:t>
      </w:r>
    </w:p>
    <w:p w14:paraId="5126828A" w14:textId="76617D59" w:rsidR="00EC2BC1" w:rsidRPr="00237FE4" w:rsidRDefault="00BE0DB2" w:rsidP="00237FE4">
      <w:pPr>
        <w:rPr>
          <w:rFonts w:ascii="Calibri" w:hAnsi="Calibri" w:cs="Calibri"/>
        </w:rPr>
      </w:pP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C812C6" w:rsidRPr="00C50CB4" w14:paraId="6C7E2246" w14:textId="77777777" w:rsidTr="00C50CB4">
        <w:tc>
          <w:tcPr>
            <w:tcW w:w="9855" w:type="dxa"/>
            <w:shd w:val="clear" w:color="auto" w:fill="F2F2F2"/>
          </w:tcPr>
          <w:p w14:paraId="31F704C1" w14:textId="77777777" w:rsidR="00C812C6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t>Key Strengths</w:t>
            </w:r>
          </w:p>
        </w:tc>
      </w:tr>
    </w:tbl>
    <w:p w14:paraId="136A45BE" w14:textId="77777777" w:rsidR="00237FE4" w:rsidRDefault="00237FE4" w:rsidP="00237FE4">
      <w:pPr>
        <w:pStyle w:val="ListParagraph"/>
        <w:rPr>
          <w:rFonts w:ascii="Calibri" w:hAnsi="Calibri" w:cs="Calibri"/>
        </w:rPr>
      </w:pPr>
    </w:p>
    <w:p w14:paraId="1510E8AD" w14:textId="6F831930" w:rsidR="00CD6B00" w:rsidRDefault="000C1E69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Self-motivated</w:t>
      </w:r>
    </w:p>
    <w:p w14:paraId="321175C7" w14:textId="77777777" w:rsidR="00CD6B00" w:rsidRDefault="000C1E69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Deterministic towards achieving goals</w:t>
      </w:r>
    </w:p>
    <w:p w14:paraId="3D8CC5DD" w14:textId="0749B781" w:rsidR="000C1E69" w:rsidRPr="00CD6B00" w:rsidRDefault="00EA24D1" w:rsidP="00CD6B00">
      <w:pPr>
        <w:pStyle w:val="ListParagraph"/>
        <w:numPr>
          <w:ilvl w:val="0"/>
          <w:numId w:val="21"/>
        </w:numPr>
        <w:rPr>
          <w:rFonts w:ascii="Calibri" w:hAnsi="Calibri" w:cs="Calibri"/>
        </w:rPr>
      </w:pPr>
      <w:r w:rsidRPr="00CD6B00">
        <w:rPr>
          <w:rFonts w:ascii="Calibri" w:hAnsi="Calibri" w:cs="Calibri"/>
        </w:rPr>
        <w:t>Zeal to learn new things and ability to work as an individual and in a team</w:t>
      </w:r>
    </w:p>
    <w:p w14:paraId="0BFF5B73" w14:textId="0C84ABF1" w:rsidR="00EC2BC1" w:rsidRDefault="005F7811" w:rsidP="00EC2BC1">
      <w:pPr>
        <w:numPr>
          <w:ilvl w:val="0"/>
          <w:numId w:val="20"/>
        </w:num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Ability to learn new techniques </w:t>
      </w:r>
      <w:r w:rsidR="00930503">
        <w:rPr>
          <w:rFonts w:ascii="Calibri" w:hAnsi="Calibri" w:cs="Calibri"/>
        </w:rPr>
        <w:t>with ease</w:t>
      </w:r>
    </w:p>
    <w:p w14:paraId="58C5047B" w14:textId="77777777" w:rsidR="00237FE4" w:rsidRPr="00CD6B00" w:rsidRDefault="00237FE4" w:rsidP="00237FE4">
      <w:pPr>
        <w:ind w:left="720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C2BC1" w14:paraId="112729AA" w14:textId="77777777" w:rsidTr="00EC2BC1">
        <w:tc>
          <w:tcPr>
            <w:tcW w:w="9855" w:type="dxa"/>
            <w:shd w:val="clear" w:color="auto" w:fill="F2F2F2" w:themeFill="background1" w:themeFillShade="F2"/>
          </w:tcPr>
          <w:p w14:paraId="00FD515E" w14:textId="24D0555C" w:rsidR="00EC2BC1" w:rsidRPr="00EC2BC1" w:rsidRDefault="00EC2BC1" w:rsidP="00EC2BC1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EC2BC1">
              <w:rPr>
                <w:rFonts w:ascii="Calibri" w:hAnsi="Calibri" w:cs="Calibri"/>
                <w:b/>
                <w:bCs/>
                <w:sz w:val="28"/>
                <w:szCs w:val="28"/>
              </w:rPr>
              <w:t>Key Achievements</w:t>
            </w: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/Participations</w:t>
            </w:r>
          </w:p>
        </w:tc>
      </w:tr>
    </w:tbl>
    <w:p w14:paraId="52C996AA" w14:textId="77777777" w:rsidR="00237FE4" w:rsidRDefault="00237FE4" w:rsidP="00237FE4">
      <w:pPr>
        <w:pStyle w:val="ListParagraph"/>
        <w:rPr>
          <w:rFonts w:ascii="Calibri" w:hAnsi="Calibri" w:cs="Calibri"/>
        </w:rPr>
      </w:pPr>
    </w:p>
    <w:p w14:paraId="4FA2045D" w14:textId="2F405A01" w:rsidR="00EC2BC1" w:rsidRDefault="00C07032" w:rsidP="00CD6B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in talent tests during school days</w:t>
      </w:r>
    </w:p>
    <w:p w14:paraId="58356411" w14:textId="6818C0CD" w:rsidR="00C07032" w:rsidRPr="00CD6B00" w:rsidRDefault="00C07032" w:rsidP="00CD6B00">
      <w:pPr>
        <w:pStyle w:val="ListParagraph"/>
        <w:numPr>
          <w:ilvl w:val="0"/>
          <w:numId w:val="29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and performance as volunteer in the workshop conducted in college</w:t>
      </w:r>
    </w:p>
    <w:p w14:paraId="51699474" w14:textId="74E14BEB" w:rsidR="00EC2BC1" w:rsidRDefault="00C07032" w:rsidP="00A5730C">
      <w:pPr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Participated in district level science fair in schooling 2013</w:t>
      </w:r>
    </w:p>
    <w:p w14:paraId="022A6438" w14:textId="2285AB37" w:rsidR="00237FE4" w:rsidRDefault="00237FE4" w:rsidP="00237FE4">
      <w:pPr>
        <w:ind w:left="720"/>
        <w:rPr>
          <w:rFonts w:ascii="Calibri" w:hAnsi="Calibri" w:cs="Calibri"/>
        </w:rPr>
      </w:pPr>
    </w:p>
    <w:p w14:paraId="7D061EFD" w14:textId="58ED94B0" w:rsidR="00237FE4" w:rsidRDefault="00237FE4" w:rsidP="00237FE4">
      <w:pPr>
        <w:ind w:left="720"/>
        <w:rPr>
          <w:rFonts w:ascii="Calibri" w:hAnsi="Calibri" w:cs="Calibri"/>
        </w:rPr>
      </w:pPr>
    </w:p>
    <w:p w14:paraId="2D6E03FF" w14:textId="77777777" w:rsidR="00237FE4" w:rsidRPr="00CD6B00" w:rsidRDefault="00237FE4" w:rsidP="00237FE4">
      <w:pPr>
        <w:ind w:left="720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EF50BE" w:rsidRPr="00C50CB4" w14:paraId="3FA4FA9D" w14:textId="77777777" w:rsidTr="00C50CB4">
        <w:tc>
          <w:tcPr>
            <w:tcW w:w="9855" w:type="dxa"/>
            <w:shd w:val="clear" w:color="auto" w:fill="F2F2F2"/>
          </w:tcPr>
          <w:p w14:paraId="2BA04C89" w14:textId="77777777" w:rsidR="00EF50BE" w:rsidRPr="00C50CB4" w:rsidRDefault="00EF50BE" w:rsidP="00C50CB4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50CB4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Personal Profile</w:t>
            </w:r>
          </w:p>
        </w:tc>
      </w:tr>
    </w:tbl>
    <w:p w14:paraId="25FF4CBC" w14:textId="43B88BDA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Name</w:t>
      </w:r>
      <w:r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>Sravyasri Kothapalli</w:t>
      </w:r>
    </w:p>
    <w:p w14:paraId="4E2F8789" w14:textId="083096AA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Father’s Name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EA24D1">
        <w:rPr>
          <w:rFonts w:ascii="Calibri" w:hAnsi="Calibri" w:cs="Calibri"/>
        </w:rPr>
        <w:t xml:space="preserve">Krishna Reddy </w:t>
      </w:r>
      <w:r w:rsidR="00C07032">
        <w:rPr>
          <w:rFonts w:ascii="Calibri" w:hAnsi="Calibri" w:cs="Calibri"/>
        </w:rPr>
        <w:t>Kothapalli</w:t>
      </w:r>
    </w:p>
    <w:p w14:paraId="106F784D" w14:textId="78B9351D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Date of Birth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>25 Septem</w:t>
      </w:r>
      <w:r w:rsidR="00EA24D1">
        <w:rPr>
          <w:rFonts w:ascii="Calibri" w:hAnsi="Calibri" w:cs="Calibri"/>
        </w:rPr>
        <w:t>ber</w:t>
      </w:r>
      <w:r w:rsidR="00C07032">
        <w:rPr>
          <w:rFonts w:ascii="Calibri" w:hAnsi="Calibri" w:cs="Calibri"/>
        </w:rPr>
        <w:t xml:space="preserve"> 1998</w:t>
      </w:r>
    </w:p>
    <w:p w14:paraId="1F66DA2C" w14:textId="17CAABA0" w:rsidR="00743F52" w:rsidRPr="00F238FE" w:rsidRDefault="00EF50BE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Gender</w:t>
      </w:r>
      <w:r w:rsidR="005F7811" w:rsidRPr="00F238FE">
        <w:rPr>
          <w:rFonts w:ascii="Calibri" w:hAnsi="Calibri" w:cs="Calibri"/>
        </w:rPr>
        <w:tab/>
      </w:r>
      <w:r w:rsidR="005F7811" w:rsidRPr="00F238FE">
        <w:rPr>
          <w:rFonts w:ascii="Calibri" w:hAnsi="Calibri" w:cs="Calibri"/>
        </w:rPr>
        <w:tab/>
        <w:t>:</w:t>
      </w:r>
      <w:r w:rsidR="005F7811"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>Female</w:t>
      </w:r>
    </w:p>
    <w:p w14:paraId="47CC864D" w14:textId="5C2D942F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Marital Status</w:t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</w:r>
      <w:r w:rsidR="00C07032">
        <w:rPr>
          <w:rFonts w:ascii="Calibri" w:hAnsi="Calibri" w:cs="Calibri"/>
        </w:rPr>
        <w:t xml:space="preserve">UN </w:t>
      </w:r>
      <w:r w:rsidR="00EA24D1">
        <w:rPr>
          <w:rFonts w:ascii="Calibri" w:hAnsi="Calibri" w:cs="Calibri"/>
        </w:rPr>
        <w:t>Married</w:t>
      </w:r>
    </w:p>
    <w:p w14:paraId="0C491A48" w14:textId="769C4BC2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Languages Known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English</w:t>
      </w:r>
      <w:r w:rsidR="00EA24D1">
        <w:rPr>
          <w:rFonts w:ascii="Calibri" w:hAnsi="Calibri" w:cs="Calibri"/>
        </w:rPr>
        <w:t xml:space="preserve"> </w:t>
      </w:r>
      <w:r w:rsidRPr="00F238FE">
        <w:rPr>
          <w:rFonts w:ascii="Calibri" w:hAnsi="Calibri" w:cs="Calibri"/>
        </w:rPr>
        <w:t xml:space="preserve">and Telugu </w:t>
      </w:r>
    </w:p>
    <w:p w14:paraId="6B81FB9E" w14:textId="4AC3292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Permanent address</w:t>
      </w:r>
      <w:r w:rsidRPr="00F238FE">
        <w:rPr>
          <w:rFonts w:ascii="Calibri" w:hAnsi="Calibri" w:cs="Calibri"/>
        </w:rPr>
        <w:tab/>
        <w:t>:</w:t>
      </w:r>
      <w:r w:rsidRPr="00F238FE">
        <w:rPr>
          <w:rFonts w:ascii="Calibri" w:hAnsi="Calibri" w:cs="Calibri"/>
        </w:rPr>
        <w:tab/>
        <w:t>#</w:t>
      </w:r>
      <w:r w:rsidR="00F172F1">
        <w:rPr>
          <w:rFonts w:ascii="Calibri" w:hAnsi="Calibri" w:cs="Calibri"/>
        </w:rPr>
        <w:t>1-7</w:t>
      </w:r>
      <w:r w:rsidR="00374FDE">
        <w:rPr>
          <w:rFonts w:ascii="Calibri" w:hAnsi="Calibri" w:cs="Calibri"/>
        </w:rPr>
        <w:t>0</w:t>
      </w:r>
    </w:p>
    <w:p w14:paraId="749ED6D4" w14:textId="389A8BA8" w:rsidR="00743F52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="00374FDE">
        <w:rPr>
          <w:rFonts w:ascii="Calibri" w:hAnsi="Calibri" w:cs="Calibri"/>
        </w:rPr>
        <w:t xml:space="preserve">Hasnabad, Khammam - 507161 </w:t>
      </w:r>
    </w:p>
    <w:p w14:paraId="1BEC8C18" w14:textId="18A2F47B" w:rsidR="00EB5B0D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Hobbies                         :            </w:t>
      </w:r>
      <w:r w:rsidR="00C07032">
        <w:rPr>
          <w:rFonts w:ascii="Calibri" w:hAnsi="Calibri" w:cs="Calibri"/>
        </w:rPr>
        <w:t>Playing games, Listening music</w:t>
      </w:r>
    </w:p>
    <w:p w14:paraId="0CA47BBB" w14:textId="433BA8BB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4A9E2933" w14:textId="77777777" w:rsidR="00D4772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  <w:r w:rsidRPr="00F238FE">
        <w:rPr>
          <w:rFonts w:ascii="Calibri" w:hAnsi="Calibri" w:cs="Calibri"/>
        </w:rPr>
        <w:tab/>
      </w:r>
    </w:p>
    <w:p w14:paraId="0786A150" w14:textId="6560B8CB" w:rsidR="00743F52" w:rsidRPr="00D4772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  <w:b/>
          <w:bCs/>
        </w:rPr>
        <w:t xml:space="preserve">Declaration: </w:t>
      </w:r>
    </w:p>
    <w:p w14:paraId="52E726B8" w14:textId="77777777" w:rsidR="00F238FE" w:rsidRPr="00F238FE" w:rsidRDefault="00F238FE" w:rsidP="00A5730C">
      <w:pPr>
        <w:rPr>
          <w:rFonts w:ascii="Calibri" w:hAnsi="Calibri" w:cs="Calibri"/>
        </w:rPr>
      </w:pPr>
    </w:p>
    <w:p w14:paraId="08C54494" w14:textId="66EC96A6" w:rsidR="00EA24D1" w:rsidRPr="00F238FE" w:rsidRDefault="005F7811" w:rsidP="00EA24D1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>I hereby declare</w:t>
      </w:r>
      <w:r w:rsidR="00EA24D1">
        <w:rPr>
          <w:rFonts w:ascii="Calibri" w:hAnsi="Calibri" w:cs="Calibri"/>
        </w:rPr>
        <w:t xml:space="preserve"> the information provided above is true to the best of my knowledge and I assure that </w:t>
      </w:r>
      <w:r w:rsidR="00EB5B0D">
        <w:rPr>
          <w:rFonts w:ascii="Calibri" w:hAnsi="Calibri" w:cs="Calibri"/>
        </w:rPr>
        <w:t xml:space="preserve">I </w:t>
      </w:r>
      <w:r w:rsidR="00EA24D1">
        <w:rPr>
          <w:rFonts w:ascii="Calibri" w:hAnsi="Calibri" w:cs="Calibri"/>
        </w:rPr>
        <w:t xml:space="preserve">will </w:t>
      </w:r>
      <w:r w:rsidR="00EB5B0D">
        <w:rPr>
          <w:rFonts w:ascii="Calibri" w:hAnsi="Calibri" w:cs="Calibri"/>
        </w:rPr>
        <w:t>be obedient to the regulation and sincere to the assigned job profile.</w:t>
      </w:r>
    </w:p>
    <w:p w14:paraId="12E48C2E" w14:textId="6A579D6D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 </w:t>
      </w:r>
    </w:p>
    <w:p w14:paraId="64E26CD7" w14:textId="77777777" w:rsidR="00743F52" w:rsidRPr="00F238FE" w:rsidRDefault="00743F52" w:rsidP="00A5730C">
      <w:pPr>
        <w:rPr>
          <w:rFonts w:ascii="Calibri" w:hAnsi="Calibri" w:cs="Calibri"/>
        </w:rPr>
      </w:pPr>
    </w:p>
    <w:p w14:paraId="5D7673C8" w14:textId="34F5D2C5" w:rsidR="00743F52" w:rsidRPr="00F238FE" w:rsidRDefault="005F7811" w:rsidP="00A5730C">
      <w:pPr>
        <w:rPr>
          <w:rFonts w:ascii="Calibri" w:hAnsi="Calibri" w:cs="Calibri"/>
        </w:rPr>
      </w:pPr>
      <w:r w:rsidRPr="00F238FE">
        <w:rPr>
          <w:rFonts w:ascii="Calibri" w:hAnsi="Calibri" w:cs="Calibri"/>
        </w:rPr>
        <w:t xml:space="preserve">Date: </w:t>
      </w:r>
    </w:p>
    <w:p w14:paraId="2444AD47" w14:textId="3FE4A4D3" w:rsidR="00743F52" w:rsidRPr="00F238FE" w:rsidRDefault="00EB5B0D" w:rsidP="00A5730C">
      <w:pPr>
        <w:rPr>
          <w:rFonts w:ascii="Calibri" w:hAnsi="Calibri" w:cs="Calibri"/>
        </w:rPr>
      </w:pPr>
      <w:r>
        <w:rPr>
          <w:rFonts w:ascii="Calibri" w:hAnsi="Calibri" w:cs="Calibri"/>
        </w:rPr>
        <w:t>Place: Khammam</w:t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3950F4" w:rsidRPr="00F238FE">
        <w:rPr>
          <w:rFonts w:ascii="Calibri" w:hAnsi="Calibri" w:cs="Calibri"/>
        </w:rPr>
        <w:tab/>
      </w:r>
      <w:r w:rsidR="00D4772E">
        <w:rPr>
          <w:rFonts w:ascii="Calibri" w:hAnsi="Calibri" w:cs="Calibri"/>
        </w:rPr>
        <w:t>(srav</w:t>
      </w:r>
      <w:r>
        <w:rPr>
          <w:rFonts w:ascii="Calibri" w:hAnsi="Calibri" w:cs="Calibri"/>
        </w:rPr>
        <w:t>yasri</w:t>
      </w:r>
      <w:bookmarkStart w:id="0" w:name="_GoBack"/>
      <w:bookmarkEnd w:id="0"/>
      <w:r>
        <w:rPr>
          <w:rFonts w:ascii="Calibri" w:hAnsi="Calibri" w:cs="Calibri"/>
        </w:rPr>
        <w:t>. k</w:t>
      </w:r>
      <w:r w:rsidR="005F7811" w:rsidRPr="00F238FE">
        <w:rPr>
          <w:rFonts w:ascii="Calibri" w:hAnsi="Calibri" w:cs="Calibri"/>
        </w:rPr>
        <w:t>)</w:t>
      </w:r>
    </w:p>
    <w:sectPr w:rsidR="00743F52" w:rsidRPr="00F238FE" w:rsidSect="000A27C1">
      <w:footerReference w:type="default" r:id="rId9"/>
      <w:pgSz w:w="11907" w:h="16840" w:code="9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9F9D4" w14:textId="77777777" w:rsidR="00F35204" w:rsidRDefault="00F35204" w:rsidP="00A5730C">
      <w:r>
        <w:separator/>
      </w:r>
    </w:p>
  </w:endnote>
  <w:endnote w:type="continuationSeparator" w:id="0">
    <w:p w14:paraId="5A4BD9F3" w14:textId="77777777" w:rsidR="00F35204" w:rsidRDefault="00F35204" w:rsidP="00A5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BF3C1" w14:textId="0ADE8F73" w:rsidR="003950F4" w:rsidRPr="00F238FE" w:rsidRDefault="003950F4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/>
      </w:rPr>
    </w:pPr>
    <w:r w:rsidRPr="00F238FE">
      <w:rPr>
        <w:caps/>
        <w:color w:val="4F81BD"/>
      </w:rPr>
      <w:fldChar w:fldCharType="begin"/>
    </w:r>
    <w:r w:rsidRPr="00F238FE">
      <w:rPr>
        <w:caps/>
        <w:color w:val="4F81BD"/>
      </w:rPr>
      <w:instrText xml:space="preserve"> PAGE   \* MERGEFORMAT </w:instrText>
    </w:r>
    <w:r w:rsidRPr="00F238FE">
      <w:rPr>
        <w:caps/>
        <w:color w:val="4F81BD"/>
      </w:rPr>
      <w:fldChar w:fldCharType="separate"/>
    </w:r>
    <w:r w:rsidR="00237FE4">
      <w:rPr>
        <w:caps/>
        <w:noProof/>
        <w:color w:val="4F81BD"/>
      </w:rPr>
      <w:t>1</w:t>
    </w:r>
    <w:r w:rsidRPr="00F238FE">
      <w:rPr>
        <w:caps/>
        <w:noProof/>
        <w:color w:val="4F81BD"/>
      </w:rPr>
      <w:fldChar w:fldCharType="end"/>
    </w:r>
  </w:p>
  <w:p w14:paraId="23032109" w14:textId="77777777" w:rsidR="003950F4" w:rsidRDefault="00395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4BF5F" w14:textId="77777777" w:rsidR="00F35204" w:rsidRDefault="00F35204" w:rsidP="00A5730C">
      <w:r>
        <w:separator/>
      </w:r>
    </w:p>
  </w:footnote>
  <w:footnote w:type="continuationSeparator" w:id="0">
    <w:p w14:paraId="7CDD4C9E" w14:textId="77777777" w:rsidR="00F35204" w:rsidRDefault="00F35204" w:rsidP="00A57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A38C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00000002"/>
    <w:multiLevelType w:val="hybridMultilevel"/>
    <w:tmpl w:val="44CE2A3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Marlett" w:hAnsi="Marlett" w:hint="default"/>
      </w:rPr>
    </w:lvl>
  </w:abstractNum>
  <w:abstractNum w:abstractNumId="2" w15:restartNumberingAfterBreak="0">
    <w:nsid w:val="00000003"/>
    <w:multiLevelType w:val="hybridMultilevel"/>
    <w:tmpl w:val="CF30E15E"/>
    <w:lvl w:ilvl="0" w:tplc="04090001">
      <w:start w:val="1"/>
      <w:numFmt w:val="bullet"/>
      <w:lvlText w:val=""/>
      <w:lvlJc w:val="left"/>
      <w:pPr>
        <w:ind w:left="22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B2A6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656E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5" w15:restartNumberingAfterBreak="0">
    <w:nsid w:val="00000006"/>
    <w:multiLevelType w:val="hybridMultilevel"/>
    <w:tmpl w:val="5ED48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94E8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7" w15:restartNumberingAfterBreak="0">
    <w:nsid w:val="00000008"/>
    <w:multiLevelType w:val="hybridMultilevel"/>
    <w:tmpl w:val="710AF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8" w15:restartNumberingAfterBreak="0">
    <w:nsid w:val="00000009"/>
    <w:multiLevelType w:val="hybridMultilevel"/>
    <w:tmpl w:val="1F78B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9" w15:restartNumberingAfterBreak="0">
    <w:nsid w:val="0000000A"/>
    <w:multiLevelType w:val="hybridMultilevel"/>
    <w:tmpl w:val="C99CDD44"/>
    <w:lvl w:ilvl="0" w:tplc="04090001">
      <w:start w:val="1"/>
      <w:numFmt w:val="bullet"/>
      <w:lvlText w:val=""/>
      <w:lvlJc w:val="left"/>
      <w:pPr>
        <w:ind w:left="1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6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singleLevel"/>
    <w:tmpl w:val="42006428"/>
    <w:lvl w:ilvl="0">
      <w:start w:val="1"/>
      <w:numFmt w:val="bullet"/>
      <w:lvlText w:val="*"/>
      <w:lvlJc w:val="left"/>
    </w:lvl>
  </w:abstractNum>
  <w:abstractNum w:abstractNumId="11" w15:restartNumberingAfterBreak="0">
    <w:nsid w:val="0000000C"/>
    <w:multiLevelType w:val="hybridMultilevel"/>
    <w:tmpl w:val="B004F6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Marlett" w:hAnsi="Marlett" w:hint="default"/>
      </w:rPr>
    </w:lvl>
  </w:abstractNum>
  <w:abstractNum w:abstractNumId="12" w15:restartNumberingAfterBreak="0">
    <w:nsid w:val="0000000D"/>
    <w:multiLevelType w:val="hybridMultilevel"/>
    <w:tmpl w:val="7A569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3" w15:restartNumberingAfterBreak="0">
    <w:nsid w:val="0000000E"/>
    <w:multiLevelType w:val="hybridMultilevel"/>
    <w:tmpl w:val="FFA61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4" w15:restartNumberingAfterBreak="0">
    <w:nsid w:val="0000000F"/>
    <w:multiLevelType w:val="hybridMultilevel"/>
    <w:tmpl w:val="69320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5" w15:restartNumberingAfterBreak="0">
    <w:nsid w:val="03EF21E3"/>
    <w:multiLevelType w:val="hybridMultilevel"/>
    <w:tmpl w:val="6762B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CD6A73"/>
    <w:multiLevelType w:val="hybridMultilevel"/>
    <w:tmpl w:val="64E2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234DD1"/>
    <w:multiLevelType w:val="hybridMultilevel"/>
    <w:tmpl w:val="43687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553DB6"/>
    <w:multiLevelType w:val="hybridMultilevel"/>
    <w:tmpl w:val="68A61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F3741"/>
    <w:multiLevelType w:val="hybridMultilevel"/>
    <w:tmpl w:val="790076CA"/>
    <w:lvl w:ilvl="0" w:tplc="A7BA19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796018A"/>
    <w:multiLevelType w:val="hybridMultilevel"/>
    <w:tmpl w:val="9022102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1B6A5E46"/>
    <w:multiLevelType w:val="hybridMultilevel"/>
    <w:tmpl w:val="635A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DB49FB"/>
    <w:multiLevelType w:val="hybridMultilevel"/>
    <w:tmpl w:val="AD36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ED59B6"/>
    <w:multiLevelType w:val="hybridMultilevel"/>
    <w:tmpl w:val="A0CC4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935D1"/>
    <w:multiLevelType w:val="hybridMultilevel"/>
    <w:tmpl w:val="7E783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8121EB"/>
    <w:multiLevelType w:val="hybridMultilevel"/>
    <w:tmpl w:val="26085E2A"/>
    <w:lvl w:ilvl="0" w:tplc="08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6" w15:restartNumberingAfterBreak="0">
    <w:nsid w:val="357E5ADC"/>
    <w:multiLevelType w:val="hybridMultilevel"/>
    <w:tmpl w:val="CDB2B342"/>
    <w:lvl w:ilvl="0" w:tplc="0809000B">
      <w:start w:val="1"/>
      <w:numFmt w:val="bullet"/>
      <w:lvlText w:val=""/>
      <w:lvlJc w:val="left"/>
      <w:pPr>
        <w:ind w:left="168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27" w15:restartNumberingAfterBreak="0">
    <w:nsid w:val="3ADA6B2F"/>
    <w:multiLevelType w:val="hybridMultilevel"/>
    <w:tmpl w:val="D1462B9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E673A8B"/>
    <w:multiLevelType w:val="hybridMultilevel"/>
    <w:tmpl w:val="B952F9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2296DF5"/>
    <w:multiLevelType w:val="hybridMultilevel"/>
    <w:tmpl w:val="3604C03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1A443E"/>
    <w:multiLevelType w:val="hybridMultilevel"/>
    <w:tmpl w:val="E26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6E2995"/>
    <w:multiLevelType w:val="hybridMultilevel"/>
    <w:tmpl w:val="F4A4C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D74E43"/>
    <w:multiLevelType w:val="hybridMultilevel"/>
    <w:tmpl w:val="33B031D0"/>
    <w:lvl w:ilvl="0" w:tplc="08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3" w15:restartNumberingAfterBreak="0">
    <w:nsid w:val="62825CF2"/>
    <w:multiLevelType w:val="hybridMultilevel"/>
    <w:tmpl w:val="A3522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2116CD"/>
    <w:multiLevelType w:val="hybridMultilevel"/>
    <w:tmpl w:val="E822F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9C60A4"/>
    <w:multiLevelType w:val="hybridMultilevel"/>
    <w:tmpl w:val="8ED40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CC1182"/>
    <w:multiLevelType w:val="hybridMultilevel"/>
    <w:tmpl w:val="9B9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1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27"/>
  </w:num>
  <w:num w:numId="14">
    <w:abstractNumId w:val="12"/>
  </w:num>
  <w:num w:numId="15">
    <w:abstractNumId w:val="5"/>
  </w:num>
  <w:num w:numId="16">
    <w:abstractNumId w:val="14"/>
  </w:num>
  <w:num w:numId="17">
    <w:abstractNumId w:val="13"/>
  </w:num>
  <w:num w:numId="18">
    <w:abstractNumId w:val="18"/>
  </w:num>
  <w:num w:numId="19">
    <w:abstractNumId w:val="28"/>
  </w:num>
  <w:num w:numId="20">
    <w:abstractNumId w:val="21"/>
  </w:num>
  <w:num w:numId="21">
    <w:abstractNumId w:val="33"/>
  </w:num>
  <w:num w:numId="22">
    <w:abstractNumId w:val="15"/>
  </w:num>
  <w:num w:numId="23">
    <w:abstractNumId w:val="20"/>
  </w:num>
  <w:num w:numId="24">
    <w:abstractNumId w:val="30"/>
  </w:num>
  <w:num w:numId="25">
    <w:abstractNumId w:val="31"/>
  </w:num>
  <w:num w:numId="26">
    <w:abstractNumId w:val="16"/>
  </w:num>
  <w:num w:numId="27">
    <w:abstractNumId w:val="29"/>
  </w:num>
  <w:num w:numId="28">
    <w:abstractNumId w:val="32"/>
  </w:num>
  <w:num w:numId="29">
    <w:abstractNumId w:val="22"/>
  </w:num>
  <w:num w:numId="30">
    <w:abstractNumId w:val="23"/>
  </w:num>
  <w:num w:numId="31">
    <w:abstractNumId w:val="25"/>
  </w:num>
  <w:num w:numId="32">
    <w:abstractNumId w:val="36"/>
  </w:num>
  <w:num w:numId="33">
    <w:abstractNumId w:val="35"/>
  </w:num>
  <w:num w:numId="34">
    <w:abstractNumId w:val="34"/>
  </w:num>
  <w:num w:numId="35">
    <w:abstractNumId w:val="24"/>
  </w:num>
  <w:num w:numId="36">
    <w:abstractNumId w:val="17"/>
  </w:num>
  <w:num w:numId="37">
    <w:abstractNumId w:val="19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24"/>
    <w:rsid w:val="00080403"/>
    <w:rsid w:val="000A25F5"/>
    <w:rsid w:val="000A27C1"/>
    <w:rsid w:val="000C1E69"/>
    <w:rsid w:val="001B6BE7"/>
    <w:rsid w:val="002255B7"/>
    <w:rsid w:val="00237FE4"/>
    <w:rsid w:val="002621EF"/>
    <w:rsid w:val="00263366"/>
    <w:rsid w:val="002969B8"/>
    <w:rsid w:val="002D6749"/>
    <w:rsid w:val="003120F6"/>
    <w:rsid w:val="00374FDE"/>
    <w:rsid w:val="003950F4"/>
    <w:rsid w:val="00513492"/>
    <w:rsid w:val="005268DA"/>
    <w:rsid w:val="00576CCC"/>
    <w:rsid w:val="005A1488"/>
    <w:rsid w:val="005F7811"/>
    <w:rsid w:val="00647485"/>
    <w:rsid w:val="00665DC7"/>
    <w:rsid w:val="006678F4"/>
    <w:rsid w:val="0068507A"/>
    <w:rsid w:val="006A6272"/>
    <w:rsid w:val="006F7D19"/>
    <w:rsid w:val="007020BE"/>
    <w:rsid w:val="00740502"/>
    <w:rsid w:val="00743F52"/>
    <w:rsid w:val="00843052"/>
    <w:rsid w:val="00847C6D"/>
    <w:rsid w:val="008877C4"/>
    <w:rsid w:val="008C75E5"/>
    <w:rsid w:val="008F1208"/>
    <w:rsid w:val="00930503"/>
    <w:rsid w:val="009433FB"/>
    <w:rsid w:val="00A541B1"/>
    <w:rsid w:val="00A5730C"/>
    <w:rsid w:val="00AB0F0A"/>
    <w:rsid w:val="00AC618B"/>
    <w:rsid w:val="00BB2009"/>
    <w:rsid w:val="00BD3D3A"/>
    <w:rsid w:val="00BE0DB2"/>
    <w:rsid w:val="00C06AB3"/>
    <w:rsid w:val="00C07032"/>
    <w:rsid w:val="00C50CB4"/>
    <w:rsid w:val="00C71045"/>
    <w:rsid w:val="00C812C6"/>
    <w:rsid w:val="00CC1D24"/>
    <w:rsid w:val="00CD6B00"/>
    <w:rsid w:val="00D10FF4"/>
    <w:rsid w:val="00D200B5"/>
    <w:rsid w:val="00D4772E"/>
    <w:rsid w:val="00E069F3"/>
    <w:rsid w:val="00E1030C"/>
    <w:rsid w:val="00E53C30"/>
    <w:rsid w:val="00E61B63"/>
    <w:rsid w:val="00EA020C"/>
    <w:rsid w:val="00EA24D1"/>
    <w:rsid w:val="00EB5B0D"/>
    <w:rsid w:val="00EC2BC1"/>
    <w:rsid w:val="00EF50BE"/>
    <w:rsid w:val="00F150F5"/>
    <w:rsid w:val="00F172F1"/>
    <w:rsid w:val="00F238FE"/>
    <w:rsid w:val="00F35204"/>
    <w:rsid w:val="00F44A93"/>
    <w:rsid w:val="00F719A1"/>
    <w:rsid w:val="00FA472E"/>
    <w:rsid w:val="00FA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35D511"/>
  <w15:docId w15:val="{D52F1E5F-8911-471C-A06A-8C7E06B99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uppressAutoHyphens/>
      <w:spacing w:after="120"/>
    </w:pPr>
    <w:rPr>
      <w:lang w:eastAsia="ar-SA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rPr>
      <w:sz w:val="24"/>
      <w:szCs w:val="24"/>
    </w:rPr>
  </w:style>
  <w:style w:type="table" w:styleId="TableGrid">
    <w:name w:val="Table Grid"/>
    <w:basedOn w:val="TableNormal"/>
    <w:uiPriority w:val="39"/>
    <w:rsid w:val="00296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080403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uiPriority w:val="34"/>
    <w:qFormat/>
    <w:rsid w:val="00BE0DB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vyasrikothapall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Ajay_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7B081-5FD7-41EE-8718-432E2A961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Ajay_Resume</Template>
  <TotalTime>112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Links>
    <vt:vector size="6" baseType="variant"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mailto:ajayreddyganta119@gmail.com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HP</cp:lastModifiedBy>
  <cp:revision>18</cp:revision>
  <cp:lastPrinted>2021-06-10T06:08:00Z</cp:lastPrinted>
  <dcterms:created xsi:type="dcterms:W3CDTF">2021-06-10T05:23:00Z</dcterms:created>
  <dcterms:modified xsi:type="dcterms:W3CDTF">2021-08-03T07:07:00Z</dcterms:modified>
</cp:coreProperties>
</file>