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25D0C" w14:textId="4C6E1BC5" w:rsidR="00743F52" w:rsidRPr="00080403" w:rsidRDefault="00E53C30" w:rsidP="00E53C30">
      <w:pPr>
        <w:rPr>
          <w:rFonts w:ascii="Calibri" w:hAnsi="Calibri" w:cs="Calibri"/>
          <w:b/>
          <w:bCs/>
          <w:sz w:val="40"/>
          <w:szCs w:val="40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</w:rPr>
        <w:t xml:space="preserve">                               </w:t>
      </w:r>
      <w:r w:rsidR="00665DC7">
        <w:rPr>
          <w:rFonts w:ascii="Calibri" w:hAnsi="Calibri" w:cs="Calibri"/>
          <w:b/>
          <w:bCs/>
          <w:sz w:val="40"/>
          <w:szCs w:val="40"/>
        </w:rPr>
        <w:t>SRAVYASRI KOTHAPALLI</w:t>
      </w:r>
    </w:p>
    <w:p w14:paraId="26692750" w14:textId="41F1D8A3" w:rsidR="006F7D19" w:rsidRPr="00CD6B00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 </w:t>
      </w:r>
      <w:r w:rsidRPr="00F238FE">
        <w:rPr>
          <w:rFonts w:ascii="Calibri" w:hAnsi="Calibri" w:cs="Calibri"/>
          <w:b/>
          <w:bCs/>
        </w:rPr>
        <w:t>E-Mail:</w:t>
      </w:r>
      <w:r w:rsidR="00A5730C" w:rsidRPr="00F238FE">
        <w:rPr>
          <w:rFonts w:ascii="Calibri" w:hAnsi="Calibri" w:cs="Calibri"/>
        </w:rPr>
        <w:t xml:space="preserve"> </w:t>
      </w:r>
      <w:hyperlink r:id="rId8" w:history="1">
        <w:r w:rsidR="00665DC7" w:rsidRPr="006A16D7">
          <w:rPr>
            <w:rStyle w:val="Hyperlink"/>
            <w:rFonts w:ascii="Calibri" w:hAnsi="Calibri" w:cs="Calibri"/>
          </w:rPr>
          <w:t>sravyasrikothapalli@gmail.com</w:t>
        </w:r>
      </w:hyperlink>
    </w:p>
    <w:p w14:paraId="2BBFCFC8" w14:textId="455EC71E" w:rsidR="00743F52" w:rsidRPr="00F238FE" w:rsidRDefault="005F7811" w:rsidP="00A5730C">
      <w:pPr>
        <w:pBdr>
          <w:bottom w:val="single" w:sz="6" w:space="1" w:color="auto"/>
        </w:pBdr>
        <w:rPr>
          <w:rFonts w:ascii="Calibri" w:hAnsi="Calibri" w:cs="Calibri"/>
        </w:rPr>
      </w:pPr>
      <w:r w:rsidRPr="00F238FE">
        <w:rPr>
          <w:rFonts w:ascii="Calibri" w:hAnsi="Calibri" w:cs="Calibri"/>
          <w:b/>
          <w:bCs/>
        </w:rPr>
        <w:t xml:space="preserve">Mobile: </w:t>
      </w:r>
      <w:r w:rsidRPr="00F238FE">
        <w:rPr>
          <w:rFonts w:ascii="Calibri" w:hAnsi="Calibri" w:cs="Calibri"/>
        </w:rPr>
        <w:t>+91-</w:t>
      </w:r>
      <w:r w:rsidR="00665DC7">
        <w:rPr>
          <w:rFonts w:ascii="Calibri" w:hAnsi="Calibri" w:cs="Calibri"/>
        </w:rPr>
        <w:t>8686484752</w:t>
      </w:r>
    </w:p>
    <w:p w14:paraId="7892FD8D" w14:textId="77777777" w:rsidR="00743F52" w:rsidRPr="00F238FE" w:rsidRDefault="00743F52" w:rsidP="00A5730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77EBC82D" w14:textId="77777777" w:rsidTr="00C50CB4">
        <w:tc>
          <w:tcPr>
            <w:tcW w:w="9855" w:type="dxa"/>
            <w:shd w:val="clear" w:color="auto" w:fill="F2F2F2"/>
          </w:tcPr>
          <w:p w14:paraId="3A15F885" w14:textId="77777777" w:rsidR="00C812C6" w:rsidRPr="00C50CB4" w:rsidRDefault="00C812C6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Career Objective</w:t>
            </w:r>
          </w:p>
        </w:tc>
      </w:tr>
    </w:tbl>
    <w:p w14:paraId="74D21CD9" w14:textId="77777777" w:rsidR="00D200B5" w:rsidRDefault="005F7811" w:rsidP="00A5730C">
      <w:r w:rsidRPr="00F238FE">
        <w:rPr>
          <w:rFonts w:ascii="Calibri" w:hAnsi="Calibri" w:cs="Calibri"/>
        </w:rPr>
        <w:t> </w:t>
      </w:r>
      <w:r w:rsidR="00665DC7" w:rsidRPr="00201677">
        <w:t xml:space="preserve">Looking forward for an opportunity to prove myself for working in a progressive environment </w:t>
      </w:r>
    </w:p>
    <w:p w14:paraId="323FC124" w14:textId="10D34968" w:rsidR="00D200B5" w:rsidRPr="00CD6B00" w:rsidRDefault="00665DC7" w:rsidP="00A5730C">
      <w:r w:rsidRPr="00201677">
        <w:t xml:space="preserve">where I can utilize my skills for developing my career and for the growth </w:t>
      </w:r>
      <w:r>
        <w:t xml:space="preserve">of </w:t>
      </w:r>
      <w:r w:rsidRPr="00201677">
        <w:t>organization.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3BC6E1BA" w14:textId="77777777" w:rsidTr="00C50CB4">
        <w:tc>
          <w:tcPr>
            <w:tcW w:w="9855" w:type="dxa"/>
            <w:shd w:val="clear" w:color="auto" w:fill="F2F2F2"/>
          </w:tcPr>
          <w:p w14:paraId="7C1E91A8" w14:textId="09BA0B01" w:rsidR="00C812C6" w:rsidRPr="00C50CB4" w:rsidRDefault="00D200B5" w:rsidP="00D200B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                                 </w:t>
            </w:r>
            <w:r w:rsidR="00C812C6"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Educational Qualifications</w:t>
            </w:r>
          </w:p>
        </w:tc>
      </w:tr>
    </w:tbl>
    <w:p w14:paraId="6102A195" w14:textId="1E097A86" w:rsidR="008877C4" w:rsidRDefault="008877C4" w:rsidP="00A5730C">
      <w:pPr>
        <w:rPr>
          <w:rFonts w:ascii="Calibri" w:hAnsi="Calibri" w:cs="Calibri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194"/>
        <w:gridCol w:w="1661"/>
        <w:gridCol w:w="2227"/>
      </w:tblGrid>
      <w:tr w:rsidR="005A1488" w:rsidRPr="00C50CB4" w14:paraId="25CCE4CB" w14:textId="77777777" w:rsidTr="00E53C30">
        <w:trPr>
          <w:trHeight w:val="421"/>
        </w:trPr>
        <w:tc>
          <w:tcPr>
            <w:tcW w:w="2547" w:type="dxa"/>
            <w:shd w:val="clear" w:color="auto" w:fill="auto"/>
          </w:tcPr>
          <w:p w14:paraId="43181CF1" w14:textId="77777777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Name of Course</w:t>
            </w:r>
          </w:p>
        </w:tc>
        <w:tc>
          <w:tcPr>
            <w:tcW w:w="3194" w:type="dxa"/>
            <w:shd w:val="clear" w:color="auto" w:fill="auto"/>
          </w:tcPr>
          <w:p w14:paraId="0F1B0ECA" w14:textId="77777777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Name of Institute</w:t>
            </w:r>
          </w:p>
        </w:tc>
        <w:tc>
          <w:tcPr>
            <w:tcW w:w="1661" w:type="dxa"/>
            <w:shd w:val="clear" w:color="auto" w:fill="auto"/>
          </w:tcPr>
          <w:p w14:paraId="1C130891" w14:textId="4D16476B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Percentage</w:t>
            </w:r>
            <w:r w:rsidR="005A1488">
              <w:rPr>
                <w:rFonts w:ascii="Calibri" w:hAnsi="Calibri" w:cs="Calibri"/>
                <w:b/>
                <w:bCs/>
              </w:rPr>
              <w:t>(%)</w:t>
            </w:r>
          </w:p>
        </w:tc>
        <w:tc>
          <w:tcPr>
            <w:tcW w:w="2227" w:type="dxa"/>
            <w:shd w:val="clear" w:color="auto" w:fill="auto"/>
          </w:tcPr>
          <w:p w14:paraId="213C6A76" w14:textId="44AADB5C" w:rsidR="002969B8" w:rsidRPr="00C50CB4" w:rsidRDefault="00F172F1" w:rsidP="00F172F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</w:t>
            </w:r>
            <w:r w:rsidR="002969B8" w:rsidRPr="00C50CB4">
              <w:rPr>
                <w:rFonts w:ascii="Calibri" w:hAnsi="Calibri" w:cs="Calibri"/>
                <w:b/>
                <w:bCs/>
              </w:rPr>
              <w:t>Term</w:t>
            </w:r>
          </w:p>
        </w:tc>
      </w:tr>
      <w:tr w:rsidR="005A1488" w:rsidRPr="00C50CB4" w14:paraId="380A1147" w14:textId="77777777" w:rsidTr="00E53C30">
        <w:tc>
          <w:tcPr>
            <w:tcW w:w="2547" w:type="dxa"/>
            <w:shd w:val="clear" w:color="auto" w:fill="auto"/>
          </w:tcPr>
          <w:p w14:paraId="571E298C" w14:textId="2E114B86" w:rsidR="002969B8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B.Tech(ECE</w:t>
            </w:r>
            <w:r w:rsidR="002621EF">
              <w:rPr>
                <w:rFonts w:ascii="Calibri" w:hAnsi="Calibri" w:cs="Calibri"/>
              </w:rPr>
              <w:t>)</w:t>
            </w:r>
          </w:p>
        </w:tc>
        <w:tc>
          <w:tcPr>
            <w:tcW w:w="3194" w:type="dxa"/>
            <w:shd w:val="clear" w:color="auto" w:fill="auto"/>
          </w:tcPr>
          <w:p w14:paraId="3B2CBE92" w14:textId="583BA1D0" w:rsidR="002969B8" w:rsidRPr="00C50CB4" w:rsidRDefault="00665DC7" w:rsidP="00665D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Priyadarshini Institute of    Science and Technology</w:t>
            </w:r>
            <w:r w:rsidR="002621E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61" w:type="dxa"/>
            <w:shd w:val="clear" w:color="auto" w:fill="auto"/>
          </w:tcPr>
          <w:p w14:paraId="3E97B14B" w14:textId="33B805C7" w:rsidR="002969B8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  <w:tc>
          <w:tcPr>
            <w:tcW w:w="2227" w:type="dxa"/>
            <w:shd w:val="clear" w:color="auto" w:fill="auto"/>
          </w:tcPr>
          <w:p w14:paraId="5C79644F" w14:textId="336D3107" w:rsidR="002969B8" w:rsidRPr="00C50CB4" w:rsidRDefault="00843052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665DC7">
              <w:rPr>
                <w:rFonts w:ascii="Calibri" w:hAnsi="Calibri" w:cs="Calibri"/>
              </w:rPr>
              <w:t xml:space="preserve">  2020</w:t>
            </w:r>
          </w:p>
        </w:tc>
      </w:tr>
      <w:tr w:rsidR="005A1488" w:rsidRPr="00C50CB4" w14:paraId="3BF258C0" w14:textId="77777777" w:rsidTr="00E53C30">
        <w:trPr>
          <w:trHeight w:val="372"/>
        </w:trPr>
        <w:tc>
          <w:tcPr>
            <w:tcW w:w="2547" w:type="dxa"/>
            <w:shd w:val="clear" w:color="auto" w:fill="auto"/>
          </w:tcPr>
          <w:p w14:paraId="75459DD1" w14:textId="4E968D28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Intermediate</w:t>
            </w:r>
            <w:r w:rsidR="005A1488">
              <w:rPr>
                <w:rFonts w:ascii="Calibri" w:hAnsi="Calibri" w:cs="Calibri"/>
              </w:rPr>
              <w:t>(Class XII)</w:t>
            </w:r>
          </w:p>
        </w:tc>
        <w:tc>
          <w:tcPr>
            <w:tcW w:w="3194" w:type="dxa"/>
            <w:shd w:val="clear" w:color="auto" w:fill="auto"/>
          </w:tcPr>
          <w:p w14:paraId="405AD87A" w14:textId="7B182693" w:rsidR="002969B8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Resonance </w:t>
            </w:r>
            <w:r w:rsidR="005A1488">
              <w:rPr>
                <w:rFonts w:ascii="Calibri" w:hAnsi="Calibri" w:cs="Calibri"/>
              </w:rPr>
              <w:t>Junior College</w:t>
            </w:r>
          </w:p>
          <w:p w14:paraId="0AC450A4" w14:textId="1159E2B4" w:rsidR="005A1488" w:rsidRPr="00C50CB4" w:rsidRDefault="005A1488" w:rsidP="00C50C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61" w:type="dxa"/>
            <w:shd w:val="clear" w:color="auto" w:fill="auto"/>
          </w:tcPr>
          <w:p w14:paraId="285664D8" w14:textId="65061943" w:rsidR="002969B8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</w:t>
            </w:r>
          </w:p>
        </w:tc>
        <w:tc>
          <w:tcPr>
            <w:tcW w:w="2227" w:type="dxa"/>
            <w:shd w:val="clear" w:color="auto" w:fill="auto"/>
          </w:tcPr>
          <w:p w14:paraId="15676DF7" w14:textId="23698A7A" w:rsidR="002969B8" w:rsidRPr="00C50CB4" w:rsidRDefault="00843052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665DC7">
              <w:rPr>
                <w:rFonts w:ascii="Calibri" w:hAnsi="Calibri" w:cs="Calibri"/>
              </w:rPr>
              <w:t xml:space="preserve">  2016</w:t>
            </w:r>
          </w:p>
        </w:tc>
      </w:tr>
      <w:tr w:rsidR="005A1488" w:rsidRPr="00C50CB4" w14:paraId="1A9CC652" w14:textId="77777777" w:rsidTr="00E53C30">
        <w:trPr>
          <w:trHeight w:val="352"/>
        </w:trPr>
        <w:tc>
          <w:tcPr>
            <w:tcW w:w="2547" w:type="dxa"/>
            <w:shd w:val="clear" w:color="auto" w:fill="auto"/>
          </w:tcPr>
          <w:p w14:paraId="2D35FC9F" w14:textId="343154E5" w:rsidR="002621EF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 w:rsidRPr="00C50CB4">
              <w:rPr>
                <w:rFonts w:ascii="Calibri" w:hAnsi="Calibri" w:cs="Calibri"/>
              </w:rPr>
              <w:t>SSC (Class X)</w:t>
            </w:r>
          </w:p>
        </w:tc>
        <w:tc>
          <w:tcPr>
            <w:tcW w:w="3194" w:type="dxa"/>
            <w:shd w:val="clear" w:color="auto" w:fill="auto"/>
          </w:tcPr>
          <w:p w14:paraId="0B2931BD" w14:textId="6AFE8ECB" w:rsidR="002621EF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Andra Pradesh Residential</w:t>
            </w:r>
            <w:r w:rsidR="005A1488">
              <w:rPr>
                <w:rFonts w:ascii="Calibri" w:hAnsi="Calibri" w:cs="Calibri"/>
              </w:rPr>
              <w:t xml:space="preserve"> School</w:t>
            </w:r>
          </w:p>
        </w:tc>
        <w:tc>
          <w:tcPr>
            <w:tcW w:w="1661" w:type="dxa"/>
            <w:shd w:val="clear" w:color="auto" w:fill="auto"/>
          </w:tcPr>
          <w:p w14:paraId="4665C832" w14:textId="3F50E7F6" w:rsidR="002621EF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2227" w:type="dxa"/>
            <w:shd w:val="clear" w:color="auto" w:fill="auto"/>
          </w:tcPr>
          <w:p w14:paraId="49BE0A45" w14:textId="1771D989" w:rsidR="002621EF" w:rsidRDefault="00665DC7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2014</w:t>
            </w:r>
          </w:p>
        </w:tc>
      </w:tr>
    </w:tbl>
    <w:p w14:paraId="2A29E15A" w14:textId="5E96E277" w:rsidR="00CD6B00" w:rsidRPr="00F238FE" w:rsidRDefault="00CD6B00" w:rsidP="00CD6B00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D6B00" w:rsidRPr="00C50CB4" w14:paraId="400B10BD" w14:textId="77777777" w:rsidTr="00E53C30">
        <w:tc>
          <w:tcPr>
            <w:tcW w:w="9629" w:type="dxa"/>
            <w:shd w:val="clear" w:color="auto" w:fill="F2F2F2"/>
          </w:tcPr>
          <w:p w14:paraId="23B70A18" w14:textId="1D6613AC" w:rsidR="00CD6B00" w:rsidRPr="00C50CB4" w:rsidRDefault="00CD6B00" w:rsidP="00C2687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TRAINING</w:t>
            </w:r>
          </w:p>
        </w:tc>
      </w:tr>
    </w:tbl>
    <w:p w14:paraId="7036881E" w14:textId="77777777" w:rsidR="00E53C30" w:rsidRDefault="00E53C30" w:rsidP="00E53C30">
      <w:pPr>
        <w:jc w:val="both"/>
        <w:rPr>
          <w:b/>
          <w:color w:val="0070C0"/>
          <w:sz w:val="25"/>
          <w:szCs w:val="25"/>
        </w:rPr>
      </w:pPr>
      <w:r>
        <w:rPr>
          <w:b/>
          <w:color w:val="0070C0"/>
          <w:sz w:val="25"/>
          <w:szCs w:val="25"/>
        </w:rPr>
        <w:t xml:space="preserve">Training: </w:t>
      </w:r>
      <w:r w:rsidRPr="000F0D60">
        <w:rPr>
          <w:color w:val="000000" w:themeColor="text1"/>
          <w:sz w:val="25"/>
          <w:szCs w:val="25"/>
        </w:rPr>
        <w:t>Undergoing</w:t>
      </w:r>
      <w:r w:rsidRPr="00607D4F">
        <w:rPr>
          <w:color w:val="000000" w:themeColor="text1"/>
          <w:sz w:val="25"/>
          <w:szCs w:val="25"/>
        </w:rPr>
        <w:t xml:space="preserve"> tra</w:t>
      </w:r>
      <w:r>
        <w:rPr>
          <w:color w:val="000000" w:themeColor="text1"/>
          <w:sz w:val="25"/>
          <w:szCs w:val="25"/>
        </w:rPr>
        <w:t>ining in Embedded Systems @</w:t>
      </w:r>
      <w:r>
        <w:rPr>
          <w:b/>
          <w:color w:val="000000" w:themeColor="text1"/>
          <w:sz w:val="25"/>
          <w:szCs w:val="25"/>
        </w:rPr>
        <w:t>Team</w:t>
      </w:r>
      <w:r w:rsidRPr="00607D4F">
        <w:rPr>
          <w:b/>
          <w:color w:val="000000" w:themeColor="text1"/>
          <w:sz w:val="25"/>
          <w:szCs w:val="25"/>
        </w:rPr>
        <w:t>Bits</w:t>
      </w:r>
      <w:r>
        <w:rPr>
          <w:b/>
          <w:color w:val="000000" w:themeColor="text1"/>
          <w:sz w:val="25"/>
          <w:szCs w:val="25"/>
        </w:rPr>
        <w:t xml:space="preserve"> </w:t>
      </w:r>
      <w:r>
        <w:rPr>
          <w:color w:val="000000" w:themeColor="text1"/>
          <w:sz w:val="25"/>
          <w:szCs w:val="25"/>
        </w:rPr>
        <w:t>since feb’</w:t>
      </w:r>
      <w:r w:rsidRPr="000F0D60">
        <w:rPr>
          <w:color w:val="000000" w:themeColor="text1"/>
          <w:sz w:val="25"/>
          <w:szCs w:val="25"/>
        </w:rPr>
        <w:t>2021</w:t>
      </w:r>
      <w:r w:rsidRPr="00607D4F">
        <w:rPr>
          <w:color w:val="000000" w:themeColor="text1"/>
          <w:sz w:val="25"/>
          <w:szCs w:val="25"/>
        </w:rPr>
        <w:t>,</w:t>
      </w:r>
      <w:r>
        <w:rPr>
          <w:color w:val="000000" w:themeColor="text1"/>
          <w:sz w:val="25"/>
          <w:szCs w:val="25"/>
        </w:rPr>
        <w:t xml:space="preserve"> </w:t>
      </w:r>
      <w:r w:rsidRPr="00607D4F">
        <w:rPr>
          <w:color w:val="000000" w:themeColor="text1"/>
          <w:sz w:val="25"/>
          <w:szCs w:val="25"/>
        </w:rPr>
        <w:t>Hyderabad</w:t>
      </w:r>
    </w:p>
    <w:p w14:paraId="7710D723" w14:textId="77777777" w:rsidR="00E53C30" w:rsidRPr="001F3BD4" w:rsidRDefault="00E53C30" w:rsidP="00E53C30">
      <w:pPr>
        <w:jc w:val="both"/>
        <w:rPr>
          <w:b/>
          <w:color w:val="0070C0"/>
          <w:sz w:val="25"/>
          <w:szCs w:val="25"/>
        </w:rPr>
      </w:pPr>
      <w:r w:rsidRPr="00BE1A85">
        <w:rPr>
          <w:b/>
          <w:color w:val="000000" w:themeColor="text1"/>
        </w:rPr>
        <w:t>Programming</w:t>
      </w:r>
    </w:p>
    <w:p w14:paraId="2FCB19AF" w14:textId="77777777" w:rsidR="00E53C30" w:rsidRDefault="00E53C30" w:rsidP="00E53C30">
      <w:pPr>
        <w:pStyle w:val="ListParagraph"/>
        <w:numPr>
          <w:ilvl w:val="0"/>
          <w:numId w:val="30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C &amp;Embedded c</w:t>
      </w:r>
    </w:p>
    <w:p w14:paraId="7A8DD764" w14:textId="0245188A" w:rsidR="00E53C30" w:rsidRPr="00E53C30" w:rsidRDefault="00E53C30" w:rsidP="00E53C30">
      <w:pPr>
        <w:contextualSpacing/>
        <w:jc w:val="both"/>
        <w:rPr>
          <w:color w:val="000000" w:themeColor="text1"/>
        </w:rPr>
      </w:pPr>
      <w:r w:rsidRPr="00E53C30">
        <w:rPr>
          <w:b/>
          <w:color w:val="000000" w:themeColor="text1"/>
        </w:rPr>
        <w:t>Tools</w:t>
      </w:r>
    </w:p>
    <w:p w14:paraId="2E8D0792" w14:textId="77777777" w:rsidR="00E53C30" w:rsidRPr="00BE1A85" w:rsidRDefault="00E53C30" w:rsidP="00E53C30">
      <w:pPr>
        <w:pStyle w:val="ListParagraph"/>
        <w:numPr>
          <w:ilvl w:val="0"/>
          <w:numId w:val="30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Eclipse CDT IDE</w:t>
      </w:r>
    </w:p>
    <w:p w14:paraId="736849C6" w14:textId="77777777" w:rsidR="00E53C30" w:rsidRPr="00BE1A85" w:rsidRDefault="00E53C30" w:rsidP="00E53C30">
      <w:pPr>
        <w:pStyle w:val="ListParagraph"/>
        <w:numPr>
          <w:ilvl w:val="0"/>
          <w:numId w:val="31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GCC</w:t>
      </w:r>
    </w:p>
    <w:p w14:paraId="02E313B0" w14:textId="77777777" w:rsidR="00E53C30" w:rsidRPr="00BE1A85" w:rsidRDefault="00E53C30" w:rsidP="00E53C30">
      <w:pPr>
        <w:pStyle w:val="ListParagraph"/>
        <w:numPr>
          <w:ilvl w:val="0"/>
          <w:numId w:val="30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Keil C51</w:t>
      </w:r>
    </w:p>
    <w:p w14:paraId="5C7709FF" w14:textId="77777777" w:rsidR="00E53C30" w:rsidRPr="00BE1A85" w:rsidRDefault="00E53C30" w:rsidP="00E53C30">
      <w:pPr>
        <w:pStyle w:val="ListParagraph"/>
        <w:numPr>
          <w:ilvl w:val="0"/>
          <w:numId w:val="31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Simulator Debugger</w:t>
      </w:r>
    </w:p>
    <w:p w14:paraId="5DC76B48" w14:textId="77777777" w:rsidR="00E53C30" w:rsidRPr="00BE1A85" w:rsidRDefault="00E53C30" w:rsidP="00E53C30">
      <w:pPr>
        <w:pStyle w:val="ListParagraph"/>
        <w:numPr>
          <w:ilvl w:val="0"/>
          <w:numId w:val="30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Keil ARM</w:t>
      </w:r>
    </w:p>
    <w:p w14:paraId="466B8C5C" w14:textId="77777777" w:rsidR="00E53C30" w:rsidRDefault="00E53C30" w:rsidP="00E53C30">
      <w:pPr>
        <w:pStyle w:val="ListParagraph"/>
        <w:numPr>
          <w:ilvl w:val="0"/>
          <w:numId w:val="31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ULINK2 Hardware Debugger</w:t>
      </w:r>
    </w:p>
    <w:p w14:paraId="26F49225" w14:textId="77777777" w:rsidR="00E53C30" w:rsidRPr="00BE1A85" w:rsidRDefault="00E53C30" w:rsidP="00E53C30">
      <w:pPr>
        <w:jc w:val="both"/>
        <w:rPr>
          <w:color w:val="000000" w:themeColor="text1"/>
        </w:rPr>
      </w:pPr>
      <w:r w:rsidRPr="00BE1A85">
        <w:rPr>
          <w:b/>
          <w:color w:val="000000" w:themeColor="text1"/>
        </w:rPr>
        <w:t>Microcontroller</w:t>
      </w:r>
    </w:p>
    <w:p w14:paraId="0F975E6D" w14:textId="77777777" w:rsidR="00E53C30" w:rsidRPr="00BE1A85" w:rsidRDefault="00E53C30" w:rsidP="00E53C30">
      <w:pPr>
        <w:pStyle w:val="ListParagraph"/>
        <w:numPr>
          <w:ilvl w:val="0"/>
          <w:numId w:val="32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8051 (8-bit)</w:t>
      </w:r>
    </w:p>
    <w:p w14:paraId="3D0E2BED" w14:textId="77777777" w:rsidR="00E53C30" w:rsidRPr="00BE1A85" w:rsidRDefault="00E53C30" w:rsidP="00E53C30">
      <w:pPr>
        <w:pStyle w:val="ListParagraph"/>
        <w:numPr>
          <w:ilvl w:val="0"/>
          <w:numId w:val="32"/>
        </w:numPr>
        <w:contextualSpacing/>
        <w:jc w:val="both"/>
        <w:rPr>
          <w:b/>
          <w:color w:val="000000" w:themeColor="text1"/>
        </w:rPr>
      </w:pPr>
      <w:r w:rsidRPr="00BE1A85">
        <w:rPr>
          <w:color w:val="000000" w:themeColor="text1"/>
        </w:rPr>
        <w:t>LPC1100(32-bit</w:t>
      </w:r>
      <w:r w:rsidRPr="00BE1A85">
        <w:rPr>
          <w:b/>
          <w:color w:val="000000" w:themeColor="text1"/>
        </w:rPr>
        <w:t>)</w:t>
      </w:r>
    </w:p>
    <w:p w14:paraId="63B80301" w14:textId="77777777" w:rsidR="00E53C30" w:rsidRPr="00BE1A85" w:rsidRDefault="00E53C30" w:rsidP="00E53C30">
      <w:pPr>
        <w:jc w:val="both"/>
        <w:rPr>
          <w:b/>
          <w:color w:val="000000" w:themeColor="text1"/>
        </w:rPr>
      </w:pPr>
      <w:r w:rsidRPr="00BE1A85">
        <w:rPr>
          <w:b/>
          <w:color w:val="000000" w:themeColor="text1"/>
        </w:rPr>
        <w:t>Input Output Modules</w:t>
      </w:r>
    </w:p>
    <w:p w14:paraId="25582A63" w14:textId="77777777" w:rsidR="00E53C30" w:rsidRPr="00BE1A85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RGB LED</w:t>
      </w:r>
    </w:p>
    <w:p w14:paraId="425ED675" w14:textId="77777777" w:rsidR="00E53C30" w:rsidRPr="00BE1A85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7-Segment Display</w:t>
      </w:r>
    </w:p>
    <w:p w14:paraId="4B560CB6" w14:textId="77777777" w:rsidR="00E53C30" w:rsidRPr="00BE1A85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User Keys</w:t>
      </w:r>
    </w:p>
    <w:p w14:paraId="3F328386" w14:textId="77777777" w:rsidR="00E53C30" w:rsidRPr="00F027BC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Matrix Keypad</w:t>
      </w:r>
    </w:p>
    <w:p w14:paraId="0FEC8A9E" w14:textId="77777777" w:rsidR="00E53C30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LCD</w:t>
      </w:r>
    </w:p>
    <w:p w14:paraId="008E8833" w14:textId="77777777" w:rsidR="00E53C30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ADC</w:t>
      </w:r>
    </w:p>
    <w:p w14:paraId="3EAF8136" w14:textId="77777777" w:rsidR="00E53C30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Timer/Counter</w:t>
      </w:r>
    </w:p>
    <w:p w14:paraId="485FDFE6" w14:textId="4C78505B" w:rsidR="00E53C30" w:rsidRPr="00E53C30" w:rsidRDefault="00E53C30" w:rsidP="00E53C30">
      <w:pPr>
        <w:contextualSpacing/>
        <w:jc w:val="both"/>
        <w:rPr>
          <w:color w:val="000000" w:themeColor="text1"/>
        </w:rPr>
      </w:pPr>
      <w:r w:rsidRPr="00E53C30">
        <w:rPr>
          <w:b/>
          <w:color w:val="000000" w:themeColor="text1"/>
        </w:rPr>
        <w:t>Communication Protocols</w:t>
      </w:r>
    </w:p>
    <w:p w14:paraId="211D5A51" w14:textId="77777777" w:rsidR="00E53C30" w:rsidRPr="00BE1A85" w:rsidRDefault="00E53C30" w:rsidP="00E53C30">
      <w:pPr>
        <w:pStyle w:val="ListParagraph"/>
        <w:numPr>
          <w:ilvl w:val="0"/>
          <w:numId w:val="33"/>
        </w:numPr>
        <w:spacing w:after="200"/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I2C</w:t>
      </w:r>
    </w:p>
    <w:p w14:paraId="7E1E8E25" w14:textId="77777777" w:rsidR="00E53C30" w:rsidRDefault="00E53C30" w:rsidP="00E53C30">
      <w:pPr>
        <w:pStyle w:val="ListParagraph"/>
        <w:numPr>
          <w:ilvl w:val="0"/>
          <w:numId w:val="33"/>
        </w:numPr>
        <w:spacing w:after="200"/>
        <w:contextualSpacing/>
        <w:jc w:val="both"/>
        <w:rPr>
          <w:color w:val="000000" w:themeColor="text1"/>
        </w:rPr>
      </w:pPr>
      <w:r w:rsidRPr="00BE1A85">
        <w:rPr>
          <w:color w:val="000000" w:themeColor="text1"/>
        </w:rPr>
        <w:t>SPI</w:t>
      </w:r>
    </w:p>
    <w:p w14:paraId="04613EE7" w14:textId="77777777" w:rsidR="00E53C30" w:rsidRDefault="00E53C30" w:rsidP="00E53C30">
      <w:pPr>
        <w:pStyle w:val="ListParagraph"/>
        <w:numPr>
          <w:ilvl w:val="0"/>
          <w:numId w:val="33"/>
        </w:num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UART</w:t>
      </w:r>
    </w:p>
    <w:p w14:paraId="357A8998" w14:textId="3EE222E3" w:rsidR="00E53C30" w:rsidRPr="00E53C30" w:rsidRDefault="00E53C30" w:rsidP="00E53C30">
      <w:pPr>
        <w:contextualSpacing/>
        <w:jc w:val="both"/>
        <w:rPr>
          <w:color w:val="000000" w:themeColor="text1"/>
        </w:rPr>
      </w:pPr>
      <w:r w:rsidRPr="00E53C30">
        <w:rPr>
          <w:b/>
        </w:rPr>
        <w:t>Real Time Multi-tasking with FreeRTOS</w:t>
      </w:r>
    </w:p>
    <w:p w14:paraId="38FD4E62" w14:textId="77777777" w:rsidR="00E53C30" w:rsidRPr="00E53C30" w:rsidRDefault="00E53C30" w:rsidP="00E53C30">
      <w:pPr>
        <w:pStyle w:val="ListParagraph"/>
        <w:numPr>
          <w:ilvl w:val="0"/>
          <w:numId w:val="36"/>
        </w:numPr>
        <w:contextualSpacing/>
        <w:jc w:val="both"/>
        <w:rPr>
          <w:b/>
        </w:rPr>
      </w:pPr>
      <w:r w:rsidRPr="001F3BD4">
        <w:t>Task Creation</w:t>
      </w:r>
    </w:p>
    <w:p w14:paraId="7E168DEB" w14:textId="224DCE23" w:rsidR="00CD6B00" w:rsidRDefault="00E53C30" w:rsidP="00263366">
      <w:pPr>
        <w:pStyle w:val="ListParagraph"/>
        <w:numPr>
          <w:ilvl w:val="0"/>
          <w:numId w:val="34"/>
        </w:numPr>
        <w:contextualSpacing/>
        <w:jc w:val="both"/>
      </w:pPr>
      <w:r w:rsidRPr="000F0D60">
        <w:t>T</w:t>
      </w:r>
      <w:r w:rsidR="00263366">
        <w:t>ask Scheduling</w:t>
      </w:r>
    </w:p>
    <w:p w14:paraId="0EB25EFD" w14:textId="04A22B77" w:rsidR="00CD6B00" w:rsidRPr="00263366" w:rsidRDefault="00263366" w:rsidP="00A5730C">
      <w:pPr>
        <w:pStyle w:val="ListParagraph"/>
        <w:numPr>
          <w:ilvl w:val="0"/>
          <w:numId w:val="34"/>
        </w:numPr>
        <w:contextualSpacing/>
        <w:jc w:val="both"/>
      </w:pPr>
      <w:r>
        <w:t>Task States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1C2D0509" w14:textId="77777777" w:rsidTr="00C50CB4">
        <w:tc>
          <w:tcPr>
            <w:tcW w:w="9855" w:type="dxa"/>
            <w:shd w:val="clear" w:color="auto" w:fill="F2F2F2"/>
          </w:tcPr>
          <w:p w14:paraId="603CEBC0" w14:textId="787E31BF" w:rsidR="00C812C6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Key Skills</w:t>
            </w:r>
            <w:r w:rsidR="008C75E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and Projects</w:t>
            </w:r>
          </w:p>
        </w:tc>
      </w:tr>
    </w:tbl>
    <w:p w14:paraId="69732812" w14:textId="545223B6" w:rsidR="00576CCC" w:rsidRPr="009433FB" w:rsidRDefault="008C75E5" w:rsidP="009433FB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  <w:b/>
          <w:bCs/>
        </w:rPr>
        <w:t>Technical</w:t>
      </w:r>
      <w:r w:rsidR="00CD6B00">
        <w:rPr>
          <w:rFonts w:ascii="Calibri" w:hAnsi="Calibri" w:cs="Calibri"/>
          <w:b/>
          <w:bCs/>
        </w:rPr>
        <w:t xml:space="preserve"> Skills</w:t>
      </w:r>
      <w:r w:rsidR="009433FB">
        <w:rPr>
          <w:rFonts w:ascii="Calibri" w:hAnsi="Calibri" w:cs="Calibri"/>
          <w:b/>
          <w:bCs/>
        </w:rPr>
        <w:t>:</w:t>
      </w:r>
      <w:r w:rsidR="00A541B1" w:rsidRPr="00CD6B00">
        <w:rPr>
          <w:rFonts w:ascii="Calibri" w:hAnsi="Calibri" w:cs="Calibri"/>
          <w:b/>
          <w:bCs/>
        </w:rPr>
        <w:t xml:space="preserve"> </w:t>
      </w:r>
      <w:r w:rsidR="009433FB">
        <w:rPr>
          <w:rFonts w:ascii="Calibri" w:hAnsi="Calibri" w:cs="Calibri"/>
        </w:rPr>
        <w:t>C-Language</w:t>
      </w:r>
    </w:p>
    <w:p w14:paraId="0D6B9590" w14:textId="21E9DD62" w:rsidR="000C1E69" w:rsidRPr="000C1E69" w:rsidRDefault="00BE0DB2" w:rsidP="000C1E69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Academic </w:t>
      </w:r>
      <w:r w:rsidR="008C75E5">
        <w:rPr>
          <w:rFonts w:ascii="Calibri" w:hAnsi="Calibri" w:cs="Calibri"/>
          <w:b/>
          <w:bCs/>
        </w:rPr>
        <w:t>Project</w:t>
      </w:r>
      <w:r w:rsidR="000C1E69">
        <w:rPr>
          <w:rFonts w:ascii="Calibri" w:hAnsi="Calibri" w:cs="Calibri"/>
          <w:b/>
          <w:bCs/>
        </w:rPr>
        <w:t>:</w:t>
      </w:r>
    </w:p>
    <w:p w14:paraId="008AB100" w14:textId="4216980F" w:rsidR="008C75E5" w:rsidRPr="000C1E69" w:rsidRDefault="008C75E5" w:rsidP="000C1E69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C1E69">
        <w:rPr>
          <w:rFonts w:ascii="Calibri" w:hAnsi="Calibri" w:cs="Calibri"/>
          <w:b/>
          <w:bCs/>
        </w:rPr>
        <w:t xml:space="preserve">Title: </w:t>
      </w:r>
      <w:r w:rsidR="009433FB">
        <w:rPr>
          <w:rFonts w:ascii="Calibri" w:hAnsi="Calibri" w:cs="Calibri"/>
        </w:rPr>
        <w:t>Design of Multicolored Led Scrolling Display Using WIFI</w:t>
      </w:r>
    </w:p>
    <w:p w14:paraId="6B5844E3" w14:textId="090C108F" w:rsidR="008C75E5" w:rsidRDefault="00BE0DB2" w:rsidP="008C75E5">
      <w:pPr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Hardware</w:t>
      </w:r>
      <w:r w:rsidRPr="00EC2BC1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Multi colored led display, Arduino Uno, ESP8266 WI-FI Module</w:t>
      </w:r>
    </w:p>
    <w:p w14:paraId="7C1A23C2" w14:textId="5478424B" w:rsidR="00A541B1" w:rsidRDefault="008C75E5" w:rsidP="00A541B1">
      <w:pPr>
        <w:numPr>
          <w:ilvl w:val="0"/>
          <w:numId w:val="23"/>
        </w:numPr>
        <w:rPr>
          <w:rFonts w:ascii="Calibri" w:hAnsi="Calibri" w:cs="Calibri"/>
        </w:rPr>
      </w:pPr>
      <w:r w:rsidRPr="00EC2BC1">
        <w:rPr>
          <w:rFonts w:ascii="Calibri" w:hAnsi="Calibri" w:cs="Calibri"/>
          <w:b/>
          <w:bCs/>
        </w:rPr>
        <w:t>Description:</w:t>
      </w:r>
      <w:r w:rsidR="00BE0DB2">
        <w:rPr>
          <w:rFonts w:ascii="Calibri" w:hAnsi="Calibri" w:cs="Calibri"/>
        </w:rPr>
        <w:t xml:space="preserve"> This project is aimed to implement wireless communication between mobile /pc to the led display using WI-FI.</w:t>
      </w:r>
    </w:p>
    <w:p w14:paraId="794A97D0" w14:textId="77777777" w:rsidR="00BE0DB2" w:rsidRDefault="000C1E69" w:rsidP="00BE0DB2">
      <w:pPr>
        <w:numPr>
          <w:ilvl w:val="0"/>
          <w:numId w:val="21"/>
        </w:numPr>
        <w:rPr>
          <w:rFonts w:ascii="Calibri" w:hAnsi="Calibri" w:cs="Calibri"/>
        </w:rPr>
      </w:pPr>
      <w:r w:rsidRPr="000C1E69">
        <w:rPr>
          <w:rFonts w:ascii="Calibri" w:hAnsi="Calibri" w:cs="Calibri"/>
          <w:b/>
          <w:bCs/>
        </w:rPr>
        <w:t xml:space="preserve"> </w:t>
      </w:r>
      <w:r w:rsidR="00BE0DB2">
        <w:rPr>
          <w:rFonts w:ascii="Calibri" w:hAnsi="Calibri" w:cs="Calibri"/>
          <w:b/>
          <w:bCs/>
        </w:rPr>
        <w:t>Teambits Projects</w:t>
      </w:r>
      <w:r>
        <w:rPr>
          <w:rFonts w:ascii="Calibri" w:hAnsi="Calibri" w:cs="Calibri"/>
          <w:b/>
          <w:bCs/>
        </w:rPr>
        <w:t>:</w:t>
      </w:r>
    </w:p>
    <w:p w14:paraId="676E33A2" w14:textId="77777777" w:rsidR="00BE0DB2" w:rsidRPr="00BE0DB2" w:rsidRDefault="00BE0DB2" w:rsidP="00BE0DB2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>
        <w:t>Displaying RTC (real time clock) on LCD by making use of user keys, matrix keypad and pc terminal.</w:t>
      </w:r>
    </w:p>
    <w:p w14:paraId="5BA865DA" w14:textId="77777777" w:rsidR="00BE0DB2" w:rsidRPr="00BE0DB2" w:rsidRDefault="00BE0DB2" w:rsidP="00BE0DB2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>
        <w:t>Monitoring the temperature using LM75 and displaying it on PC using UART communication</w:t>
      </w:r>
    </w:p>
    <w:p w14:paraId="5126828A" w14:textId="74DFB6D4" w:rsidR="00EC2BC1" w:rsidRPr="00BE0DB2" w:rsidRDefault="00BE0DB2" w:rsidP="00BE0DB2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>
        <w:t xml:space="preserve">Finding the voltage varied across VPOT using ADC and displaying it on LCD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6C7E2246" w14:textId="77777777" w:rsidTr="00C50CB4">
        <w:tc>
          <w:tcPr>
            <w:tcW w:w="9855" w:type="dxa"/>
            <w:shd w:val="clear" w:color="auto" w:fill="F2F2F2"/>
          </w:tcPr>
          <w:p w14:paraId="31F704C1" w14:textId="77777777" w:rsidR="00C812C6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Key Strengths</w:t>
            </w:r>
          </w:p>
        </w:tc>
      </w:tr>
    </w:tbl>
    <w:p w14:paraId="1510E8AD" w14:textId="77777777" w:rsidR="00CD6B00" w:rsidRDefault="000C1E69" w:rsidP="00CD6B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</w:rPr>
        <w:t>Self-motivated</w:t>
      </w:r>
    </w:p>
    <w:p w14:paraId="321175C7" w14:textId="77777777" w:rsidR="00CD6B00" w:rsidRDefault="000C1E69" w:rsidP="00CD6B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</w:rPr>
        <w:t>Deterministic towards achieving goals</w:t>
      </w:r>
    </w:p>
    <w:p w14:paraId="3D8CC5DD" w14:textId="0749B781" w:rsidR="000C1E69" w:rsidRPr="00CD6B00" w:rsidRDefault="00EA24D1" w:rsidP="00CD6B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</w:rPr>
        <w:t>Zeal to learn new things and ability to work as an individual and in a team</w:t>
      </w:r>
    </w:p>
    <w:p w14:paraId="0BFF5B73" w14:textId="1476332F" w:rsidR="00EC2BC1" w:rsidRPr="00CD6B00" w:rsidRDefault="005F7811" w:rsidP="00EC2BC1">
      <w:pPr>
        <w:numPr>
          <w:ilvl w:val="0"/>
          <w:numId w:val="20"/>
        </w:num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Ability to learn new techniques </w:t>
      </w:r>
      <w:r w:rsidR="00930503">
        <w:rPr>
          <w:rFonts w:ascii="Calibri" w:hAnsi="Calibri" w:cs="Calibri"/>
        </w:rPr>
        <w:t>with 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2BC1" w14:paraId="112729AA" w14:textId="77777777" w:rsidTr="00EC2BC1">
        <w:tc>
          <w:tcPr>
            <w:tcW w:w="9855" w:type="dxa"/>
            <w:shd w:val="clear" w:color="auto" w:fill="F2F2F2" w:themeFill="background1" w:themeFillShade="F2"/>
          </w:tcPr>
          <w:p w14:paraId="00FD515E" w14:textId="24D0555C" w:rsidR="00EC2BC1" w:rsidRPr="00EC2BC1" w:rsidRDefault="00EC2BC1" w:rsidP="00EC2BC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C2BC1">
              <w:rPr>
                <w:rFonts w:ascii="Calibri" w:hAnsi="Calibri" w:cs="Calibri"/>
                <w:b/>
                <w:bCs/>
                <w:sz w:val="28"/>
                <w:szCs w:val="28"/>
              </w:rPr>
              <w:t>Key Achievements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/Participations</w:t>
            </w:r>
          </w:p>
        </w:tc>
      </w:tr>
    </w:tbl>
    <w:p w14:paraId="4FA2045D" w14:textId="1B8BE2E3" w:rsidR="00EC2BC1" w:rsidRDefault="00C07032" w:rsidP="00CD6B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Participated in talent tests during school days</w:t>
      </w:r>
    </w:p>
    <w:p w14:paraId="58356411" w14:textId="6818C0CD" w:rsidR="00C07032" w:rsidRPr="00CD6B00" w:rsidRDefault="00C07032" w:rsidP="00CD6B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Participated and performance as volunteer in the workshop conducted in college</w:t>
      </w:r>
    </w:p>
    <w:p w14:paraId="51699474" w14:textId="43A7EF2B" w:rsidR="00EC2BC1" w:rsidRPr="00CD6B00" w:rsidRDefault="00C07032" w:rsidP="00A5730C">
      <w:pPr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Participated in district level science fair in schooling 2013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F50BE" w:rsidRPr="00C50CB4" w14:paraId="3FA4FA9D" w14:textId="77777777" w:rsidTr="00C50CB4">
        <w:tc>
          <w:tcPr>
            <w:tcW w:w="9855" w:type="dxa"/>
            <w:shd w:val="clear" w:color="auto" w:fill="F2F2F2"/>
          </w:tcPr>
          <w:p w14:paraId="2BA04C89" w14:textId="77777777" w:rsidR="00EF50BE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Personal Profile</w:t>
            </w:r>
          </w:p>
        </w:tc>
      </w:tr>
    </w:tbl>
    <w:p w14:paraId="25FF4CBC" w14:textId="43B88BDA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Name</w:t>
      </w:r>
      <w:r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>:</w:t>
      </w:r>
      <w:r w:rsidRPr="00F238FE">
        <w:rPr>
          <w:rFonts w:ascii="Calibri" w:hAnsi="Calibri" w:cs="Calibri"/>
        </w:rPr>
        <w:tab/>
      </w:r>
      <w:r w:rsidR="00C07032">
        <w:rPr>
          <w:rFonts w:ascii="Calibri" w:hAnsi="Calibri" w:cs="Calibri"/>
        </w:rPr>
        <w:t>Sravyasri Kothapalli</w:t>
      </w:r>
    </w:p>
    <w:p w14:paraId="4E2F8789" w14:textId="083096AA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Father’s Name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EA24D1">
        <w:rPr>
          <w:rFonts w:ascii="Calibri" w:hAnsi="Calibri" w:cs="Calibri"/>
        </w:rPr>
        <w:t xml:space="preserve">Krishna Reddy </w:t>
      </w:r>
      <w:r w:rsidR="00C07032">
        <w:rPr>
          <w:rFonts w:ascii="Calibri" w:hAnsi="Calibri" w:cs="Calibri"/>
        </w:rPr>
        <w:t>Kothapalli</w:t>
      </w:r>
    </w:p>
    <w:p w14:paraId="106F784D" w14:textId="78B9351D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Date of Birth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C07032">
        <w:rPr>
          <w:rFonts w:ascii="Calibri" w:hAnsi="Calibri" w:cs="Calibri"/>
        </w:rPr>
        <w:t>25 Septem</w:t>
      </w:r>
      <w:r w:rsidR="00EA24D1">
        <w:rPr>
          <w:rFonts w:ascii="Calibri" w:hAnsi="Calibri" w:cs="Calibri"/>
        </w:rPr>
        <w:t>ber</w:t>
      </w:r>
      <w:r w:rsidR="00C07032">
        <w:rPr>
          <w:rFonts w:ascii="Calibri" w:hAnsi="Calibri" w:cs="Calibri"/>
        </w:rPr>
        <w:t xml:space="preserve"> 1998</w:t>
      </w:r>
    </w:p>
    <w:p w14:paraId="1F66DA2C" w14:textId="17CAABA0" w:rsidR="00743F52" w:rsidRPr="00F238FE" w:rsidRDefault="00EF50BE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Gender</w:t>
      </w:r>
      <w:r w:rsidR="005F7811" w:rsidRPr="00F238FE">
        <w:rPr>
          <w:rFonts w:ascii="Calibri" w:hAnsi="Calibri" w:cs="Calibri"/>
        </w:rPr>
        <w:tab/>
      </w:r>
      <w:r w:rsidR="005F7811" w:rsidRPr="00F238FE">
        <w:rPr>
          <w:rFonts w:ascii="Calibri" w:hAnsi="Calibri" w:cs="Calibri"/>
        </w:rPr>
        <w:tab/>
        <w:t>:</w:t>
      </w:r>
      <w:r w:rsidR="005F7811" w:rsidRPr="00F238FE">
        <w:rPr>
          <w:rFonts w:ascii="Calibri" w:hAnsi="Calibri" w:cs="Calibri"/>
        </w:rPr>
        <w:tab/>
      </w:r>
      <w:r w:rsidR="00374FDE">
        <w:rPr>
          <w:rFonts w:ascii="Calibri" w:hAnsi="Calibri" w:cs="Calibri"/>
        </w:rPr>
        <w:t>Female</w:t>
      </w:r>
    </w:p>
    <w:p w14:paraId="47CC864D" w14:textId="5C2D942F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Marital Status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C07032">
        <w:rPr>
          <w:rFonts w:ascii="Calibri" w:hAnsi="Calibri" w:cs="Calibri"/>
        </w:rPr>
        <w:t xml:space="preserve">UN </w:t>
      </w:r>
      <w:r w:rsidR="00EA24D1">
        <w:rPr>
          <w:rFonts w:ascii="Calibri" w:hAnsi="Calibri" w:cs="Calibri"/>
        </w:rPr>
        <w:t>Married</w:t>
      </w:r>
    </w:p>
    <w:p w14:paraId="0C491A48" w14:textId="769C4BC2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Languages Known</w:t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  <w:t>English</w:t>
      </w:r>
      <w:r w:rsidR="00EA24D1">
        <w:rPr>
          <w:rFonts w:ascii="Calibri" w:hAnsi="Calibri" w:cs="Calibri"/>
        </w:rPr>
        <w:t xml:space="preserve"> </w:t>
      </w:r>
      <w:r w:rsidRPr="00F238FE">
        <w:rPr>
          <w:rFonts w:ascii="Calibri" w:hAnsi="Calibri" w:cs="Calibri"/>
        </w:rPr>
        <w:t xml:space="preserve">and Telugu </w:t>
      </w:r>
    </w:p>
    <w:p w14:paraId="6B81FB9E" w14:textId="4AC32925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Permanent address</w:t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  <w:t>#</w:t>
      </w:r>
      <w:r w:rsidR="00F172F1">
        <w:rPr>
          <w:rFonts w:ascii="Calibri" w:hAnsi="Calibri" w:cs="Calibri"/>
        </w:rPr>
        <w:t>1-7</w:t>
      </w:r>
      <w:r w:rsidR="00374FDE">
        <w:rPr>
          <w:rFonts w:ascii="Calibri" w:hAnsi="Calibri" w:cs="Calibri"/>
        </w:rPr>
        <w:t>0</w:t>
      </w:r>
    </w:p>
    <w:p w14:paraId="749ED6D4" w14:textId="389A8BA8" w:rsidR="00743F52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="00374FDE">
        <w:rPr>
          <w:rFonts w:ascii="Calibri" w:hAnsi="Calibri" w:cs="Calibri"/>
        </w:rPr>
        <w:t xml:space="preserve">Hasnabad, Khammam - 507161 </w:t>
      </w:r>
    </w:p>
    <w:p w14:paraId="1BEC8C18" w14:textId="18A2F47B" w:rsidR="00EB5B0D" w:rsidRPr="00F238FE" w:rsidRDefault="00EB5B0D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                       :            </w:t>
      </w:r>
      <w:r w:rsidR="00C07032">
        <w:rPr>
          <w:rFonts w:ascii="Calibri" w:hAnsi="Calibri" w:cs="Calibri"/>
        </w:rPr>
        <w:t>Playing games, Listening music</w:t>
      </w:r>
    </w:p>
    <w:p w14:paraId="0CA47BBB" w14:textId="433BA8BB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</w:p>
    <w:p w14:paraId="4A9E2933" w14:textId="77777777" w:rsidR="00D4772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</w:p>
    <w:p w14:paraId="0786A150" w14:textId="6560B8CB" w:rsidR="00743F52" w:rsidRPr="00D4772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  <w:b/>
          <w:bCs/>
        </w:rPr>
        <w:t xml:space="preserve">Declaration: </w:t>
      </w:r>
    </w:p>
    <w:p w14:paraId="52E726B8" w14:textId="77777777" w:rsidR="00F238FE" w:rsidRPr="00F238FE" w:rsidRDefault="00F238FE" w:rsidP="00A5730C">
      <w:pPr>
        <w:rPr>
          <w:rFonts w:ascii="Calibri" w:hAnsi="Calibri" w:cs="Calibri"/>
        </w:rPr>
      </w:pPr>
    </w:p>
    <w:p w14:paraId="08C54494" w14:textId="66EC96A6" w:rsidR="00EA24D1" w:rsidRPr="00F238FE" w:rsidRDefault="005F7811" w:rsidP="00EA24D1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I hereby declare</w:t>
      </w:r>
      <w:r w:rsidR="00EA24D1">
        <w:rPr>
          <w:rFonts w:ascii="Calibri" w:hAnsi="Calibri" w:cs="Calibri"/>
        </w:rPr>
        <w:t xml:space="preserve"> the information provided above is true to the best of my knowledge and I assure that </w:t>
      </w:r>
      <w:r w:rsidR="00EB5B0D">
        <w:rPr>
          <w:rFonts w:ascii="Calibri" w:hAnsi="Calibri" w:cs="Calibri"/>
        </w:rPr>
        <w:t xml:space="preserve">I </w:t>
      </w:r>
      <w:r w:rsidR="00EA24D1">
        <w:rPr>
          <w:rFonts w:ascii="Calibri" w:hAnsi="Calibri" w:cs="Calibri"/>
        </w:rPr>
        <w:t xml:space="preserve">will </w:t>
      </w:r>
      <w:r w:rsidR="00EB5B0D">
        <w:rPr>
          <w:rFonts w:ascii="Calibri" w:hAnsi="Calibri" w:cs="Calibri"/>
        </w:rPr>
        <w:t>be obedient to the regulation and sincere to the assigned job profile.</w:t>
      </w:r>
    </w:p>
    <w:p w14:paraId="12E48C2E" w14:textId="6A579D6D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 </w:t>
      </w:r>
    </w:p>
    <w:p w14:paraId="64E26CD7" w14:textId="77777777" w:rsidR="00743F52" w:rsidRPr="00F238FE" w:rsidRDefault="00743F52" w:rsidP="00A5730C">
      <w:pPr>
        <w:rPr>
          <w:rFonts w:ascii="Calibri" w:hAnsi="Calibri" w:cs="Calibri"/>
        </w:rPr>
      </w:pPr>
    </w:p>
    <w:p w14:paraId="5D7673C8" w14:textId="34F5D2C5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Date: </w:t>
      </w:r>
    </w:p>
    <w:p w14:paraId="2444AD47" w14:textId="3FE4A4D3" w:rsidR="00743F52" w:rsidRPr="00F238FE" w:rsidRDefault="00EB5B0D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Place: Khammam</w:t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D4772E">
        <w:rPr>
          <w:rFonts w:ascii="Calibri" w:hAnsi="Calibri" w:cs="Calibri"/>
        </w:rPr>
        <w:t>(srav</w:t>
      </w:r>
      <w:r>
        <w:rPr>
          <w:rFonts w:ascii="Calibri" w:hAnsi="Calibri" w:cs="Calibri"/>
        </w:rPr>
        <w:t>yasri. k</w:t>
      </w:r>
      <w:r w:rsidR="005F7811" w:rsidRPr="00F238FE">
        <w:rPr>
          <w:rFonts w:ascii="Calibri" w:hAnsi="Calibri" w:cs="Calibri"/>
        </w:rPr>
        <w:t>)</w:t>
      </w:r>
    </w:p>
    <w:sectPr w:rsidR="00743F52" w:rsidRPr="00F238FE" w:rsidSect="000A27C1">
      <w:footerReference w:type="default" r:id="rId9"/>
      <w:pgSz w:w="11907" w:h="16840" w:code="9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450E4" w14:textId="77777777" w:rsidR="004235E2" w:rsidRDefault="004235E2" w:rsidP="00A5730C">
      <w:r>
        <w:separator/>
      </w:r>
    </w:p>
  </w:endnote>
  <w:endnote w:type="continuationSeparator" w:id="0">
    <w:p w14:paraId="615A725F" w14:textId="77777777" w:rsidR="004235E2" w:rsidRDefault="004235E2" w:rsidP="00A5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BF3C1" w14:textId="3EE8D9DD" w:rsidR="003950F4" w:rsidRPr="00F238FE" w:rsidRDefault="003950F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/>
      </w:rPr>
    </w:pPr>
    <w:r w:rsidRPr="00F238FE">
      <w:rPr>
        <w:caps/>
        <w:color w:val="4F81BD"/>
      </w:rPr>
      <w:fldChar w:fldCharType="begin"/>
    </w:r>
    <w:r w:rsidRPr="00F238FE">
      <w:rPr>
        <w:caps/>
        <w:color w:val="4F81BD"/>
      </w:rPr>
      <w:instrText xml:space="preserve"> PAGE   \* MERGEFORMAT </w:instrText>
    </w:r>
    <w:r w:rsidRPr="00F238FE">
      <w:rPr>
        <w:caps/>
        <w:color w:val="4F81BD"/>
      </w:rPr>
      <w:fldChar w:fldCharType="separate"/>
    </w:r>
    <w:r w:rsidR="00C97F49">
      <w:rPr>
        <w:caps/>
        <w:noProof/>
        <w:color w:val="4F81BD"/>
      </w:rPr>
      <w:t>1</w:t>
    </w:r>
    <w:r w:rsidRPr="00F238FE">
      <w:rPr>
        <w:caps/>
        <w:noProof/>
        <w:color w:val="4F81BD"/>
      </w:rPr>
      <w:fldChar w:fldCharType="end"/>
    </w:r>
  </w:p>
  <w:p w14:paraId="23032109" w14:textId="77777777" w:rsidR="003950F4" w:rsidRDefault="00395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8BFBC" w14:textId="77777777" w:rsidR="004235E2" w:rsidRDefault="004235E2" w:rsidP="00A5730C">
      <w:r>
        <w:separator/>
      </w:r>
    </w:p>
  </w:footnote>
  <w:footnote w:type="continuationSeparator" w:id="0">
    <w:p w14:paraId="7A94DD67" w14:textId="77777777" w:rsidR="004235E2" w:rsidRDefault="004235E2" w:rsidP="00A5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A38C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00000002"/>
    <w:multiLevelType w:val="hybridMultilevel"/>
    <w:tmpl w:val="44CE2A3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Marlett" w:hAnsi="Marlett" w:hint="default"/>
      </w:rPr>
    </w:lvl>
  </w:abstractNum>
  <w:abstractNum w:abstractNumId="2" w15:restartNumberingAfterBreak="0">
    <w:nsid w:val="00000003"/>
    <w:multiLevelType w:val="hybridMultilevel"/>
    <w:tmpl w:val="CF30E15E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2A6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656E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5" w15:restartNumberingAfterBreak="0">
    <w:nsid w:val="00000006"/>
    <w:multiLevelType w:val="hybridMultilevel"/>
    <w:tmpl w:val="5ED48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94E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 w15:restartNumberingAfterBreak="0">
    <w:nsid w:val="00000008"/>
    <w:multiLevelType w:val="hybridMultilevel"/>
    <w:tmpl w:val="710AF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8" w15:restartNumberingAfterBreak="0">
    <w:nsid w:val="00000009"/>
    <w:multiLevelType w:val="hybridMultilevel"/>
    <w:tmpl w:val="1F78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 w15:restartNumberingAfterBreak="0">
    <w:nsid w:val="0000000A"/>
    <w:multiLevelType w:val="hybridMultilevel"/>
    <w:tmpl w:val="C99CDD44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42006428"/>
    <w:lvl w:ilvl="0">
      <w:start w:val="1"/>
      <w:numFmt w:val="bullet"/>
      <w:lvlText w:val="*"/>
      <w:lvlJc w:val="left"/>
    </w:lvl>
  </w:abstractNum>
  <w:abstractNum w:abstractNumId="11" w15:restartNumberingAfterBreak="0">
    <w:nsid w:val="0000000C"/>
    <w:multiLevelType w:val="hybridMultilevel"/>
    <w:tmpl w:val="B004F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2" w15:restartNumberingAfterBreak="0">
    <w:nsid w:val="0000000D"/>
    <w:multiLevelType w:val="hybridMultilevel"/>
    <w:tmpl w:val="7A569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 w15:restartNumberingAfterBreak="0">
    <w:nsid w:val="0000000E"/>
    <w:multiLevelType w:val="hybridMultilevel"/>
    <w:tmpl w:val="FFA6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0000000F"/>
    <w:multiLevelType w:val="hybridMultilevel"/>
    <w:tmpl w:val="69320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5" w15:restartNumberingAfterBreak="0">
    <w:nsid w:val="03EF21E3"/>
    <w:multiLevelType w:val="hybridMultilevel"/>
    <w:tmpl w:val="6762B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CD6A73"/>
    <w:multiLevelType w:val="hybridMultilevel"/>
    <w:tmpl w:val="64E2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234DD1"/>
    <w:multiLevelType w:val="hybridMultilevel"/>
    <w:tmpl w:val="4368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53DB6"/>
    <w:multiLevelType w:val="hybridMultilevel"/>
    <w:tmpl w:val="68A6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F3741"/>
    <w:multiLevelType w:val="hybridMultilevel"/>
    <w:tmpl w:val="790076CA"/>
    <w:lvl w:ilvl="0" w:tplc="A7BA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96018A"/>
    <w:multiLevelType w:val="hybridMultilevel"/>
    <w:tmpl w:val="9022102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B6A5E46"/>
    <w:multiLevelType w:val="hybridMultilevel"/>
    <w:tmpl w:val="635AF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B49FB"/>
    <w:multiLevelType w:val="hybridMultilevel"/>
    <w:tmpl w:val="AD3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C935D1"/>
    <w:multiLevelType w:val="hybridMultilevel"/>
    <w:tmpl w:val="7E78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6" w15:restartNumberingAfterBreak="0">
    <w:nsid w:val="357E5ADC"/>
    <w:multiLevelType w:val="hybridMultilevel"/>
    <w:tmpl w:val="CDB2B342"/>
    <w:lvl w:ilvl="0" w:tplc="0809000B">
      <w:start w:val="1"/>
      <w:numFmt w:val="bullet"/>
      <w:lvlText w:val=""/>
      <w:lvlJc w:val="left"/>
      <w:pPr>
        <w:ind w:left="16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7" w15:restartNumberingAfterBreak="0">
    <w:nsid w:val="3ADA6B2F"/>
    <w:multiLevelType w:val="hybridMultilevel"/>
    <w:tmpl w:val="D1462B9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E673A8B"/>
    <w:multiLevelType w:val="hybridMultilevel"/>
    <w:tmpl w:val="B952F9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2296DF5"/>
    <w:multiLevelType w:val="hybridMultilevel"/>
    <w:tmpl w:val="3604C03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1A443E"/>
    <w:multiLevelType w:val="hybridMultilevel"/>
    <w:tmpl w:val="E26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6E2995"/>
    <w:multiLevelType w:val="hybridMultilevel"/>
    <w:tmpl w:val="F4A4C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D74E43"/>
    <w:multiLevelType w:val="hybridMultilevel"/>
    <w:tmpl w:val="33B031D0"/>
    <w:lvl w:ilvl="0" w:tplc="08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3" w15:restartNumberingAfterBreak="0">
    <w:nsid w:val="62825CF2"/>
    <w:multiLevelType w:val="hybridMultilevel"/>
    <w:tmpl w:val="A352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116CD"/>
    <w:multiLevelType w:val="hybridMultilevel"/>
    <w:tmpl w:val="E822F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27"/>
  </w:num>
  <w:num w:numId="14">
    <w:abstractNumId w:val="12"/>
  </w:num>
  <w:num w:numId="15">
    <w:abstractNumId w:val="5"/>
  </w:num>
  <w:num w:numId="16">
    <w:abstractNumId w:val="14"/>
  </w:num>
  <w:num w:numId="17">
    <w:abstractNumId w:val="13"/>
  </w:num>
  <w:num w:numId="18">
    <w:abstractNumId w:val="18"/>
  </w:num>
  <w:num w:numId="19">
    <w:abstractNumId w:val="28"/>
  </w:num>
  <w:num w:numId="20">
    <w:abstractNumId w:val="21"/>
  </w:num>
  <w:num w:numId="21">
    <w:abstractNumId w:val="33"/>
  </w:num>
  <w:num w:numId="22">
    <w:abstractNumId w:val="15"/>
  </w:num>
  <w:num w:numId="23">
    <w:abstractNumId w:val="20"/>
  </w:num>
  <w:num w:numId="24">
    <w:abstractNumId w:val="30"/>
  </w:num>
  <w:num w:numId="25">
    <w:abstractNumId w:val="31"/>
  </w:num>
  <w:num w:numId="26">
    <w:abstractNumId w:val="16"/>
  </w:num>
  <w:num w:numId="27">
    <w:abstractNumId w:val="29"/>
  </w:num>
  <w:num w:numId="28">
    <w:abstractNumId w:val="32"/>
  </w:num>
  <w:num w:numId="29">
    <w:abstractNumId w:val="22"/>
  </w:num>
  <w:num w:numId="30">
    <w:abstractNumId w:val="23"/>
  </w:num>
  <w:num w:numId="31">
    <w:abstractNumId w:val="25"/>
  </w:num>
  <w:num w:numId="32">
    <w:abstractNumId w:val="36"/>
  </w:num>
  <w:num w:numId="33">
    <w:abstractNumId w:val="35"/>
  </w:num>
  <w:num w:numId="34">
    <w:abstractNumId w:val="34"/>
  </w:num>
  <w:num w:numId="35">
    <w:abstractNumId w:val="24"/>
  </w:num>
  <w:num w:numId="36">
    <w:abstractNumId w:val="17"/>
  </w:num>
  <w:num w:numId="37">
    <w:abstractNumId w:val="1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24"/>
    <w:rsid w:val="00080403"/>
    <w:rsid w:val="000A25F5"/>
    <w:rsid w:val="000A27C1"/>
    <w:rsid w:val="000C1E69"/>
    <w:rsid w:val="00147703"/>
    <w:rsid w:val="001B6BE7"/>
    <w:rsid w:val="002255B7"/>
    <w:rsid w:val="002621EF"/>
    <w:rsid w:val="00263366"/>
    <w:rsid w:val="002969B8"/>
    <w:rsid w:val="002D6749"/>
    <w:rsid w:val="003120F6"/>
    <w:rsid w:val="00374FDE"/>
    <w:rsid w:val="003950F4"/>
    <w:rsid w:val="004235E2"/>
    <w:rsid w:val="005268DA"/>
    <w:rsid w:val="00576CCC"/>
    <w:rsid w:val="005A1488"/>
    <w:rsid w:val="005A65BB"/>
    <w:rsid w:val="005F7811"/>
    <w:rsid w:val="00647485"/>
    <w:rsid w:val="00665DC7"/>
    <w:rsid w:val="006678F4"/>
    <w:rsid w:val="0068507A"/>
    <w:rsid w:val="006A6272"/>
    <w:rsid w:val="006F7D19"/>
    <w:rsid w:val="007020BE"/>
    <w:rsid w:val="00740502"/>
    <w:rsid w:val="00743F52"/>
    <w:rsid w:val="00843052"/>
    <w:rsid w:val="00847C6D"/>
    <w:rsid w:val="008877C4"/>
    <w:rsid w:val="008C75E5"/>
    <w:rsid w:val="008F1208"/>
    <w:rsid w:val="00930503"/>
    <w:rsid w:val="009433FB"/>
    <w:rsid w:val="00A541B1"/>
    <w:rsid w:val="00A5730C"/>
    <w:rsid w:val="00AB0F0A"/>
    <w:rsid w:val="00AC618B"/>
    <w:rsid w:val="00BB2009"/>
    <w:rsid w:val="00BD3D3A"/>
    <w:rsid w:val="00BE0DB2"/>
    <w:rsid w:val="00C06AB3"/>
    <w:rsid w:val="00C07032"/>
    <w:rsid w:val="00C50CB4"/>
    <w:rsid w:val="00C71045"/>
    <w:rsid w:val="00C812C6"/>
    <w:rsid w:val="00C97F49"/>
    <w:rsid w:val="00CC1D24"/>
    <w:rsid w:val="00CD6B00"/>
    <w:rsid w:val="00D10FF4"/>
    <w:rsid w:val="00D200B5"/>
    <w:rsid w:val="00D4772E"/>
    <w:rsid w:val="00E069F3"/>
    <w:rsid w:val="00E1030C"/>
    <w:rsid w:val="00E53C30"/>
    <w:rsid w:val="00E61B63"/>
    <w:rsid w:val="00EA020C"/>
    <w:rsid w:val="00EA24D1"/>
    <w:rsid w:val="00EB5B0D"/>
    <w:rsid w:val="00EC2BC1"/>
    <w:rsid w:val="00EF50BE"/>
    <w:rsid w:val="00F150F5"/>
    <w:rsid w:val="00F172F1"/>
    <w:rsid w:val="00F238FE"/>
    <w:rsid w:val="00F3630D"/>
    <w:rsid w:val="00F44A93"/>
    <w:rsid w:val="00F719A1"/>
    <w:rsid w:val="00FA472E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5D511"/>
  <w15:docId w15:val="{D52F1E5F-8911-471C-A06A-8C7E06B9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  <w:spacing w:after="120"/>
    </w:pPr>
    <w:rPr>
      <w:lang w:eastAsia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Pr>
      <w:sz w:val="24"/>
      <w:szCs w:val="24"/>
    </w:rPr>
  </w:style>
  <w:style w:type="table" w:styleId="TableGrid">
    <w:name w:val="Table Grid"/>
    <w:basedOn w:val="TableNormal"/>
    <w:uiPriority w:val="39"/>
    <w:rsid w:val="0029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080403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BE0D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vyasrikothapa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Ajay_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1BB3B-2CC8-45DD-BAED-F79A7D4B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Ajay_Resume</Template>
  <TotalTime>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Links>
    <vt:vector size="6" baseType="variant"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mailto:ajayreddyganta119@gmail.com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HP</cp:lastModifiedBy>
  <cp:revision>2</cp:revision>
  <cp:lastPrinted>2021-06-10T06:08:00Z</cp:lastPrinted>
  <dcterms:created xsi:type="dcterms:W3CDTF">2021-07-14T03:17:00Z</dcterms:created>
  <dcterms:modified xsi:type="dcterms:W3CDTF">2021-07-14T03:17:00Z</dcterms:modified>
</cp:coreProperties>
</file>